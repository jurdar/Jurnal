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F062" w14:textId="77777777" w:rsidR="004434C4" w:rsidRPr="00F81FF6" w:rsidRDefault="006620A2" w:rsidP="00F81FF6">
      <w:pPr>
        <w:pStyle w:val="ListParagraph"/>
        <w:spacing w:line="240" w:lineRule="auto"/>
        <w:ind w:left="0" w:firstLine="0"/>
        <w:contextualSpacing w:val="0"/>
        <w:jc w:val="center"/>
        <w:rPr>
          <w:rFonts w:cs="Times New Roman"/>
          <w:b/>
          <w:bCs/>
          <w:szCs w:val="28"/>
          <w:lang w:val="id-ID"/>
        </w:rPr>
      </w:pPr>
      <w:r w:rsidRPr="00F81FF6">
        <w:rPr>
          <w:rFonts w:cs="Times New Roman"/>
          <w:b/>
          <w:bCs/>
          <w:szCs w:val="28"/>
          <w:lang w:val="id-ID"/>
        </w:rPr>
        <w:t xml:space="preserve">JUDUL ARTIKEL HURUF </w:t>
      </w:r>
      <w:r w:rsidR="00A56D44" w:rsidRPr="00F81FF6">
        <w:rPr>
          <w:rFonts w:cs="Times New Roman"/>
          <w:b/>
          <w:bCs/>
          <w:szCs w:val="28"/>
          <w:lang w:val="en-AU"/>
        </w:rPr>
        <w:t>TIMES NEW ROMAN</w:t>
      </w:r>
      <w:r w:rsidR="00CD12BF" w:rsidRPr="00F81FF6">
        <w:rPr>
          <w:rFonts w:cs="Times New Roman"/>
          <w:b/>
          <w:bCs/>
          <w:szCs w:val="28"/>
          <w:lang w:val="en-AU"/>
        </w:rPr>
        <w:t xml:space="preserve"> </w:t>
      </w:r>
      <w:r w:rsidRPr="00F81FF6">
        <w:rPr>
          <w:rFonts w:cs="Times New Roman"/>
          <w:b/>
          <w:bCs/>
          <w:szCs w:val="28"/>
          <w:lang w:val="id-ID"/>
        </w:rPr>
        <w:t>1</w:t>
      </w:r>
      <w:r w:rsidR="00F543B4" w:rsidRPr="00F81FF6">
        <w:rPr>
          <w:rFonts w:cs="Times New Roman"/>
          <w:b/>
          <w:bCs/>
          <w:szCs w:val="28"/>
          <w:lang w:val="en-AU"/>
        </w:rPr>
        <w:t>4 PT</w:t>
      </w:r>
      <w:r w:rsidRPr="00F81FF6">
        <w:rPr>
          <w:rFonts w:cs="Times New Roman"/>
          <w:b/>
          <w:bCs/>
          <w:szCs w:val="28"/>
          <w:lang w:val="id-ID"/>
        </w:rPr>
        <w:t xml:space="preserve"> TEBAL, HURUF KAPITAL, RATA TENGAH, MAKSIMAL 12</w:t>
      </w:r>
      <w:r w:rsidRPr="00F81FF6">
        <w:rPr>
          <w:rFonts w:cs="Times New Roman"/>
          <w:b/>
          <w:bCs/>
          <w:szCs w:val="28"/>
          <w:lang w:val="en-AU"/>
        </w:rPr>
        <w:t>-15</w:t>
      </w:r>
      <w:r w:rsidRPr="00F81FF6">
        <w:rPr>
          <w:rFonts w:cs="Times New Roman"/>
          <w:b/>
          <w:bCs/>
          <w:szCs w:val="28"/>
          <w:lang w:val="id-ID"/>
        </w:rPr>
        <w:t xml:space="preserve"> KATA</w:t>
      </w:r>
    </w:p>
    <w:p w14:paraId="14B3D504" w14:textId="77777777" w:rsidR="004434C4" w:rsidRPr="00A56D44" w:rsidRDefault="004434C4" w:rsidP="004434C4">
      <w:pPr>
        <w:pStyle w:val="ListParagraph"/>
        <w:spacing w:line="240" w:lineRule="auto"/>
        <w:ind w:left="0"/>
        <w:jc w:val="center"/>
        <w:rPr>
          <w:rFonts w:cs="Times New Roman"/>
          <w:b/>
          <w:bCs/>
          <w:sz w:val="20"/>
          <w:szCs w:val="20"/>
          <w:lang w:val="id-ID"/>
        </w:rPr>
      </w:pPr>
    </w:p>
    <w:p w14:paraId="51FFC634" w14:textId="77777777" w:rsidR="007B12AD" w:rsidRPr="00A56D44" w:rsidRDefault="004434C4" w:rsidP="007B12AD">
      <w:pPr>
        <w:pStyle w:val="ListParagraph"/>
        <w:spacing w:after="120" w:line="240" w:lineRule="auto"/>
        <w:ind w:left="0" w:firstLine="0"/>
        <w:contextualSpacing w:val="0"/>
        <w:jc w:val="left"/>
        <w:rPr>
          <w:rFonts w:cs="Times New Roman"/>
          <w:b/>
          <w:bCs/>
          <w:sz w:val="22"/>
          <w:vertAlign w:val="superscript"/>
          <w:lang w:val="en-AU"/>
        </w:rPr>
      </w:pPr>
      <w:r w:rsidRPr="00A56D44">
        <w:rPr>
          <w:rFonts w:cs="Times New Roman"/>
          <w:b/>
          <w:bCs/>
          <w:sz w:val="22"/>
          <w:lang w:val="id-ID"/>
        </w:rPr>
        <w:t xml:space="preserve">Nama </w:t>
      </w:r>
      <w:proofErr w:type="spellStart"/>
      <w:r w:rsidR="00DE5808" w:rsidRPr="00A56D44">
        <w:rPr>
          <w:rFonts w:cs="Times New Roman"/>
          <w:b/>
          <w:bCs/>
          <w:sz w:val="22"/>
          <w:lang w:val="en-AU"/>
        </w:rPr>
        <w:t>Lengkap</w:t>
      </w:r>
      <w:proofErr w:type="spellEnd"/>
      <w:r w:rsidR="00DE5808" w:rsidRPr="00A56D44">
        <w:rPr>
          <w:rFonts w:cs="Times New Roman"/>
          <w:b/>
          <w:bCs/>
          <w:sz w:val="22"/>
          <w:lang w:val="en-AU"/>
        </w:rPr>
        <w:t xml:space="preserve"> </w:t>
      </w:r>
      <w:r w:rsidR="00DE5808" w:rsidRPr="00A56D44">
        <w:rPr>
          <w:rFonts w:cs="Times New Roman"/>
          <w:b/>
          <w:bCs/>
          <w:sz w:val="22"/>
          <w:lang w:val="id-ID"/>
        </w:rPr>
        <w:t>Penulis</w:t>
      </w:r>
      <w:r w:rsidR="007B12AD" w:rsidRPr="00A56D44">
        <w:rPr>
          <w:rFonts w:cs="Times New Roman"/>
          <w:b/>
          <w:bCs/>
          <w:sz w:val="22"/>
          <w:vertAlign w:val="superscript"/>
          <w:lang w:val="en-AU"/>
        </w:rPr>
        <w:t xml:space="preserve">1, </w:t>
      </w:r>
      <w:r w:rsidR="007B12AD" w:rsidRPr="00A56D44">
        <w:rPr>
          <w:rFonts w:cs="Times New Roman"/>
          <w:b/>
          <w:bCs/>
          <w:sz w:val="22"/>
          <w:lang w:val="en-AU"/>
        </w:rPr>
        <w:t xml:space="preserve">, </w:t>
      </w:r>
      <w:r w:rsidR="007B12AD" w:rsidRPr="00A56D44">
        <w:rPr>
          <w:rFonts w:cs="Times New Roman"/>
          <w:b/>
          <w:bCs/>
          <w:sz w:val="22"/>
          <w:lang w:val="id-ID"/>
        </w:rPr>
        <w:t xml:space="preserve">Nama </w:t>
      </w:r>
      <w:proofErr w:type="spellStart"/>
      <w:r w:rsidR="007B12AD" w:rsidRPr="00A56D44">
        <w:rPr>
          <w:rFonts w:cs="Times New Roman"/>
          <w:b/>
          <w:bCs/>
          <w:sz w:val="22"/>
          <w:lang w:val="en-AU"/>
        </w:rPr>
        <w:t>Lengkap</w:t>
      </w:r>
      <w:proofErr w:type="spellEnd"/>
      <w:r w:rsidR="007B12AD" w:rsidRPr="00A56D44">
        <w:rPr>
          <w:rFonts w:cs="Times New Roman"/>
          <w:b/>
          <w:bCs/>
          <w:sz w:val="22"/>
          <w:lang w:val="en-AU"/>
        </w:rPr>
        <w:t xml:space="preserve"> </w:t>
      </w:r>
      <w:r w:rsidR="007B12AD" w:rsidRPr="00A56D44">
        <w:rPr>
          <w:rFonts w:cs="Times New Roman"/>
          <w:b/>
          <w:bCs/>
          <w:sz w:val="22"/>
          <w:lang w:val="id-ID"/>
        </w:rPr>
        <w:t xml:space="preserve">Penulis </w:t>
      </w:r>
      <w:r w:rsidR="007B12AD" w:rsidRPr="00A56D44">
        <w:rPr>
          <w:rFonts w:cs="Times New Roman"/>
          <w:b/>
          <w:bCs/>
          <w:sz w:val="22"/>
          <w:vertAlign w:val="superscript"/>
          <w:lang w:val="en-AU"/>
        </w:rPr>
        <w:t xml:space="preserve">2, </w:t>
      </w:r>
      <w:r w:rsidR="007B12AD" w:rsidRPr="00A56D44">
        <w:rPr>
          <w:rFonts w:cs="Times New Roman"/>
          <w:b/>
          <w:bCs/>
          <w:sz w:val="22"/>
          <w:lang w:val="id-ID"/>
        </w:rPr>
        <w:t xml:space="preserve">Nama </w:t>
      </w:r>
      <w:proofErr w:type="spellStart"/>
      <w:r w:rsidR="007B12AD" w:rsidRPr="00A56D44">
        <w:rPr>
          <w:rFonts w:cs="Times New Roman"/>
          <w:b/>
          <w:bCs/>
          <w:sz w:val="22"/>
          <w:lang w:val="en-AU"/>
        </w:rPr>
        <w:t>Lengkap</w:t>
      </w:r>
      <w:proofErr w:type="spellEnd"/>
      <w:r w:rsidR="007B12AD" w:rsidRPr="00A56D44">
        <w:rPr>
          <w:rFonts w:cs="Times New Roman"/>
          <w:b/>
          <w:bCs/>
          <w:sz w:val="22"/>
          <w:lang w:val="en-AU"/>
        </w:rPr>
        <w:t xml:space="preserve"> </w:t>
      </w:r>
      <w:r w:rsidR="007B12AD" w:rsidRPr="00A56D44">
        <w:rPr>
          <w:rFonts w:cs="Times New Roman"/>
          <w:b/>
          <w:bCs/>
          <w:sz w:val="22"/>
          <w:lang w:val="id-ID"/>
        </w:rPr>
        <w:t xml:space="preserve">Penulis </w:t>
      </w:r>
      <w:r w:rsidR="007B12AD" w:rsidRPr="00A56D44">
        <w:rPr>
          <w:rFonts w:cs="Times New Roman"/>
          <w:b/>
          <w:bCs/>
          <w:sz w:val="22"/>
          <w:vertAlign w:val="superscript"/>
          <w:lang w:val="en-AU"/>
        </w:rPr>
        <w:t xml:space="preserve">3, </w:t>
      </w:r>
    </w:p>
    <w:p w14:paraId="5C63AB3B" w14:textId="77777777" w:rsidR="007942DA" w:rsidRPr="00A56D44" w:rsidRDefault="007B12AD" w:rsidP="008E2FCA">
      <w:pPr>
        <w:pStyle w:val="ListParagraph"/>
        <w:spacing w:line="276" w:lineRule="auto"/>
        <w:ind w:left="0" w:firstLine="0"/>
        <w:jc w:val="center"/>
        <w:rPr>
          <w:rFonts w:cs="Times New Roman"/>
          <w:i/>
          <w:iCs/>
          <w:sz w:val="22"/>
        </w:rPr>
      </w:pPr>
      <w:r w:rsidRPr="00A56D44">
        <w:rPr>
          <w:rFonts w:cs="Times New Roman"/>
          <w:b/>
          <w:bCs/>
          <w:sz w:val="22"/>
          <w:vertAlign w:val="superscript"/>
          <w:lang w:val="en-AU"/>
        </w:rPr>
        <w:t xml:space="preserve">1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Afiliasi</w:t>
      </w:r>
      <w:proofErr w:type="spellEnd"/>
      <w:r w:rsidR="00D8040B" w:rsidRPr="00A56D44">
        <w:rPr>
          <w:rFonts w:cs="Times New Roman"/>
          <w:i/>
          <w:iCs/>
          <w:sz w:val="22"/>
          <w:lang w:val="en-AU"/>
        </w:rPr>
        <w:t xml:space="preserve">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penulis</w:t>
      </w:r>
      <w:proofErr w:type="spellEnd"/>
      <w:r w:rsidR="007942DA" w:rsidRPr="00A56D44">
        <w:rPr>
          <w:rFonts w:cs="Times New Roman"/>
          <w:i/>
          <w:iCs/>
          <w:sz w:val="22"/>
          <w:lang w:val="id-ID"/>
        </w:rPr>
        <w:t>, negara</w:t>
      </w:r>
    </w:p>
    <w:p w14:paraId="76ACD750" w14:textId="77777777" w:rsidR="007B12AD" w:rsidRPr="00A56D44" w:rsidRDefault="007B12AD" w:rsidP="008E2FCA">
      <w:pPr>
        <w:pStyle w:val="ListParagraph"/>
        <w:spacing w:line="276" w:lineRule="auto"/>
        <w:ind w:left="0" w:firstLine="0"/>
        <w:jc w:val="center"/>
        <w:rPr>
          <w:rFonts w:cs="Times New Roman"/>
          <w:i/>
          <w:iCs/>
          <w:sz w:val="22"/>
        </w:rPr>
      </w:pPr>
      <w:r w:rsidRPr="00A56D44">
        <w:rPr>
          <w:rFonts w:cs="Times New Roman"/>
          <w:i/>
          <w:iCs/>
          <w:sz w:val="22"/>
          <w:vertAlign w:val="superscript"/>
          <w:lang w:val="en-AU"/>
        </w:rPr>
        <w:t xml:space="preserve">2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Afiliasi</w:t>
      </w:r>
      <w:proofErr w:type="spellEnd"/>
      <w:r w:rsidR="00D8040B" w:rsidRPr="00A56D44">
        <w:rPr>
          <w:rFonts w:cs="Times New Roman"/>
          <w:i/>
          <w:iCs/>
          <w:sz w:val="22"/>
          <w:lang w:val="en-AU"/>
        </w:rPr>
        <w:t xml:space="preserve">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penulis</w:t>
      </w:r>
      <w:proofErr w:type="spellEnd"/>
      <w:r w:rsidRPr="00A56D44">
        <w:rPr>
          <w:rFonts w:cs="Times New Roman"/>
          <w:i/>
          <w:iCs/>
          <w:sz w:val="22"/>
          <w:lang w:val="id-ID"/>
        </w:rPr>
        <w:t>, negara</w:t>
      </w:r>
    </w:p>
    <w:p w14:paraId="5FCD12F1" w14:textId="77777777" w:rsidR="007B12AD" w:rsidRPr="00A56D44" w:rsidRDefault="007B12AD" w:rsidP="008E2FCA">
      <w:pPr>
        <w:pStyle w:val="ListParagraph"/>
        <w:spacing w:line="276" w:lineRule="auto"/>
        <w:ind w:left="0" w:firstLine="0"/>
        <w:jc w:val="center"/>
        <w:rPr>
          <w:rFonts w:cs="Times New Roman"/>
          <w:i/>
          <w:iCs/>
          <w:sz w:val="22"/>
          <w:lang w:val="en-AU"/>
        </w:rPr>
      </w:pPr>
      <w:r w:rsidRPr="00A56D44">
        <w:rPr>
          <w:rFonts w:cs="Times New Roman"/>
          <w:i/>
          <w:iCs/>
          <w:sz w:val="22"/>
          <w:vertAlign w:val="superscript"/>
          <w:lang w:val="en-AU"/>
        </w:rPr>
        <w:t xml:space="preserve">3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Afiliasi</w:t>
      </w:r>
      <w:proofErr w:type="spellEnd"/>
      <w:r w:rsidR="00D8040B" w:rsidRPr="00A56D44">
        <w:rPr>
          <w:rFonts w:cs="Times New Roman"/>
          <w:i/>
          <w:iCs/>
          <w:sz w:val="22"/>
          <w:lang w:val="en-AU"/>
        </w:rPr>
        <w:t xml:space="preserve"> </w:t>
      </w:r>
      <w:proofErr w:type="spellStart"/>
      <w:r w:rsidR="00D8040B" w:rsidRPr="00A56D44">
        <w:rPr>
          <w:rFonts w:cs="Times New Roman"/>
          <w:i/>
          <w:iCs/>
          <w:sz w:val="22"/>
          <w:lang w:val="en-AU"/>
        </w:rPr>
        <w:t>penulis</w:t>
      </w:r>
      <w:proofErr w:type="spellEnd"/>
      <w:r w:rsidRPr="00A56D44">
        <w:rPr>
          <w:rFonts w:cs="Times New Roman"/>
          <w:i/>
          <w:iCs/>
          <w:sz w:val="22"/>
          <w:lang w:val="id-ID"/>
        </w:rPr>
        <w:t>, negara</w:t>
      </w:r>
    </w:p>
    <w:p w14:paraId="595CA38E" w14:textId="77777777" w:rsidR="00D8040B" w:rsidRPr="00A56D44" w:rsidRDefault="00D8040B" w:rsidP="00086FC1">
      <w:pPr>
        <w:pStyle w:val="ListParagraph"/>
        <w:spacing w:line="276" w:lineRule="auto"/>
        <w:ind w:left="0" w:firstLine="0"/>
        <w:jc w:val="left"/>
        <w:rPr>
          <w:rFonts w:cs="Times New Roman"/>
          <w:i/>
          <w:iCs/>
          <w:sz w:val="22"/>
          <w:lang w:val="en-AU"/>
        </w:rPr>
      </w:pPr>
    </w:p>
    <w:p w14:paraId="51FB7007" w14:textId="77777777" w:rsidR="00D8040B" w:rsidRPr="00A56D44" w:rsidRDefault="00D8040B" w:rsidP="007942DA">
      <w:pPr>
        <w:pStyle w:val="ListParagraph"/>
        <w:spacing w:line="240" w:lineRule="auto"/>
        <w:ind w:left="0" w:firstLine="0"/>
        <w:jc w:val="left"/>
        <w:rPr>
          <w:rFonts w:cs="Times New Roman"/>
          <w:b/>
          <w:bCs/>
          <w:szCs w:val="24"/>
          <w:lang w:val="en-AU"/>
        </w:rPr>
      </w:pPr>
    </w:p>
    <w:p w14:paraId="36059688" w14:textId="77777777" w:rsidR="004434C4" w:rsidRPr="00F81FF6" w:rsidRDefault="00A45E29" w:rsidP="007B12AD">
      <w:pPr>
        <w:pStyle w:val="ListParagraph"/>
        <w:tabs>
          <w:tab w:val="center" w:pos="4025"/>
          <w:tab w:val="left" w:pos="5966"/>
        </w:tabs>
        <w:spacing w:line="240" w:lineRule="auto"/>
        <w:ind w:left="0" w:firstLine="0"/>
        <w:contextualSpacing w:val="0"/>
        <w:rPr>
          <w:rFonts w:cs="Times New Roman"/>
          <w:b/>
          <w:bCs/>
          <w:sz w:val="22"/>
        </w:rPr>
      </w:pPr>
      <w:r w:rsidRPr="00A56D44">
        <w:rPr>
          <w:rFonts w:cs="Times New Roman"/>
          <w:sz w:val="22"/>
        </w:rPr>
        <w:t xml:space="preserve">Nama </w:t>
      </w:r>
      <w:proofErr w:type="spellStart"/>
      <w:r w:rsidRPr="00A56D44">
        <w:rPr>
          <w:rFonts w:cs="Times New Roman"/>
          <w:sz w:val="22"/>
        </w:rPr>
        <w:t>penulis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artikel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dicantumkan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tanpa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gelar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akademik</w:t>
      </w:r>
      <w:proofErr w:type="spellEnd"/>
      <w:r w:rsidRPr="00A56D44">
        <w:rPr>
          <w:rFonts w:cs="Times New Roman"/>
          <w:sz w:val="22"/>
        </w:rPr>
        <w:t>/</w:t>
      </w:r>
      <w:proofErr w:type="spellStart"/>
      <w:r w:rsidRPr="00A56D44">
        <w:rPr>
          <w:rFonts w:cs="Times New Roman"/>
          <w:sz w:val="22"/>
        </w:rPr>
        <w:t>profesional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disertai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nama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lembaga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asal</w:t>
      </w:r>
      <w:proofErr w:type="spellEnd"/>
      <w:r w:rsidRPr="00A56D44">
        <w:rPr>
          <w:rFonts w:cs="Times New Roman"/>
          <w:sz w:val="22"/>
        </w:rPr>
        <w:t xml:space="preserve"> dan</w:t>
      </w:r>
      <w:r w:rsidR="007B12AD" w:rsidRPr="00A56D44">
        <w:rPr>
          <w:rFonts w:cs="Times New Roman"/>
          <w:sz w:val="22"/>
        </w:rPr>
        <w:t xml:space="preserve"> negara</w:t>
      </w:r>
      <w:r w:rsidRPr="00A56D44">
        <w:rPr>
          <w:rFonts w:cs="Times New Roman"/>
          <w:sz w:val="22"/>
        </w:rPr>
        <w:t xml:space="preserve">, </w:t>
      </w:r>
      <w:proofErr w:type="spellStart"/>
      <w:r w:rsidRPr="00A56D44">
        <w:rPr>
          <w:rFonts w:cs="Times New Roman"/>
          <w:sz w:val="22"/>
        </w:rPr>
        <w:t>serta</w:t>
      </w:r>
      <w:proofErr w:type="spellEnd"/>
      <w:r w:rsidRPr="00A56D44">
        <w:rPr>
          <w:rFonts w:cs="Times New Roman"/>
          <w:sz w:val="22"/>
        </w:rPr>
        <w:t xml:space="preserve"> email, </w:t>
      </w:r>
      <w:proofErr w:type="spellStart"/>
      <w:r w:rsidRPr="00A56D44">
        <w:rPr>
          <w:rFonts w:cs="Times New Roman"/>
          <w:sz w:val="22"/>
        </w:rPr>
        <w:t>ditempatkan</w:t>
      </w:r>
      <w:proofErr w:type="spellEnd"/>
      <w:r w:rsidRPr="00A56D44">
        <w:rPr>
          <w:rFonts w:cs="Times New Roman"/>
          <w:sz w:val="22"/>
        </w:rPr>
        <w:t xml:space="preserve"> di </w:t>
      </w:r>
      <w:proofErr w:type="spellStart"/>
      <w:r w:rsidRPr="00A56D44">
        <w:rPr>
          <w:rFonts w:cs="Times New Roman"/>
          <w:sz w:val="22"/>
        </w:rPr>
        <w:t>bawah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judul</w:t>
      </w:r>
      <w:proofErr w:type="spellEnd"/>
      <w:r w:rsidRPr="00A56D44">
        <w:rPr>
          <w:rFonts w:cs="Times New Roman"/>
          <w:sz w:val="22"/>
        </w:rPr>
        <w:t xml:space="preserve"> </w:t>
      </w:r>
      <w:proofErr w:type="spellStart"/>
      <w:r w:rsidRPr="00A56D44">
        <w:rPr>
          <w:rFonts w:cs="Times New Roman"/>
          <w:sz w:val="22"/>
        </w:rPr>
        <w:t>artikel</w:t>
      </w:r>
      <w:proofErr w:type="spellEnd"/>
      <w:r w:rsidRPr="00A56D44">
        <w:rPr>
          <w:rFonts w:cs="Times New Roman"/>
          <w:sz w:val="22"/>
        </w:rPr>
        <w:t>.</w:t>
      </w:r>
    </w:p>
    <w:p w14:paraId="0F6CBF05" w14:textId="77777777" w:rsidR="007942DA" w:rsidRPr="00A56D44" w:rsidRDefault="007942DA" w:rsidP="00F81FF6">
      <w:pPr>
        <w:pStyle w:val="ListParagraph"/>
        <w:tabs>
          <w:tab w:val="center" w:pos="4025"/>
          <w:tab w:val="left" w:pos="5966"/>
        </w:tabs>
        <w:spacing w:after="120" w:line="240" w:lineRule="auto"/>
        <w:ind w:left="0" w:firstLine="0"/>
        <w:contextualSpacing w:val="0"/>
        <w:jc w:val="left"/>
        <w:rPr>
          <w:rFonts w:cs="Times New Roman"/>
          <w:b/>
          <w:bCs/>
          <w:lang w:val="en-AU"/>
        </w:rPr>
      </w:pPr>
    </w:p>
    <w:p w14:paraId="59E8CD99" w14:textId="77777777" w:rsidR="004434C4" w:rsidRPr="00A56D44" w:rsidRDefault="00305ADC" w:rsidP="001D06F7">
      <w:pPr>
        <w:pStyle w:val="ListParagraph"/>
        <w:tabs>
          <w:tab w:val="center" w:pos="4025"/>
          <w:tab w:val="left" w:pos="5966"/>
        </w:tabs>
        <w:spacing w:after="120" w:line="240" w:lineRule="auto"/>
        <w:ind w:left="0" w:firstLine="0"/>
        <w:contextualSpacing w:val="0"/>
        <w:jc w:val="left"/>
        <w:rPr>
          <w:rFonts w:cs="Times New Roman"/>
          <w:b/>
          <w:bCs/>
          <w:noProof/>
          <w:lang w:val="en-AU"/>
        </w:rPr>
      </w:pPr>
      <w:r w:rsidRPr="00A56D44">
        <w:rPr>
          <w:rFonts w:cs="Times New Roman"/>
          <w:b/>
          <w:bCs/>
          <w:noProof/>
          <w:lang w:val="en-AU"/>
        </w:rPr>
        <w:t>Abstrak</w:t>
      </w:r>
    </w:p>
    <w:p w14:paraId="53245BEB" w14:textId="77777777" w:rsidR="007942DA" w:rsidRPr="00A56D44" w:rsidRDefault="004434C4" w:rsidP="007942DA">
      <w:pPr>
        <w:pStyle w:val="ListParagraph"/>
        <w:spacing w:before="120" w:after="120" w:line="240" w:lineRule="auto"/>
        <w:ind w:left="0" w:firstLine="0"/>
        <w:rPr>
          <w:rFonts w:cs="Times New Roman"/>
          <w:szCs w:val="24"/>
          <w:lang w:val="id-ID"/>
        </w:rPr>
      </w:pPr>
      <w:r w:rsidRPr="00A56D44">
        <w:rPr>
          <w:rFonts w:cs="Times New Roman"/>
          <w:szCs w:val="24"/>
          <w:lang w:val="id-ID"/>
        </w:rPr>
        <w:t xml:space="preserve">Abstrak berisi : Tujuan (pertanyaan penelitian), metode penelitian, hasil dan dampak penelitian (jawaban atas pertanyaan penelitian). Abstrak ditulis dalam bahasa Indonesia menggunakan </w:t>
      </w:r>
      <w:r w:rsidR="00A56D44">
        <w:rPr>
          <w:rFonts w:cs="Times New Roman"/>
          <w:szCs w:val="24"/>
          <w:lang w:val="en-AU"/>
        </w:rPr>
        <w:t>Times new roman</w:t>
      </w:r>
      <w:r w:rsidR="00B73E1F" w:rsidRPr="00A56D44">
        <w:rPr>
          <w:rFonts w:cs="Times New Roman"/>
          <w:szCs w:val="24"/>
          <w:lang w:val="id-ID"/>
        </w:rPr>
        <w:t>1</w:t>
      </w:r>
      <w:r w:rsidR="00B73E1F" w:rsidRPr="00A56D44">
        <w:rPr>
          <w:rFonts w:cs="Times New Roman"/>
          <w:szCs w:val="24"/>
          <w:lang w:val="en-AU"/>
        </w:rPr>
        <w:t>2</w:t>
      </w:r>
      <w:r w:rsidRPr="00A56D44">
        <w:rPr>
          <w:rFonts w:cs="Times New Roman"/>
          <w:szCs w:val="24"/>
          <w:lang w:val="id-ID"/>
        </w:rPr>
        <w:t xml:space="preserve"> dengan 1 spasi, rata kanan. Jumlah kata dalam </w:t>
      </w:r>
      <w:r w:rsidR="00AE5EEA" w:rsidRPr="00A56D44">
        <w:rPr>
          <w:rFonts w:cs="Times New Roman"/>
          <w:szCs w:val="24"/>
          <w:lang w:val="id-ID"/>
        </w:rPr>
        <w:t>abstrak 150-200 kata.</w:t>
      </w:r>
    </w:p>
    <w:p w14:paraId="34E73172" w14:textId="77777777" w:rsidR="007942DA" w:rsidRPr="00A56D44" w:rsidRDefault="007942DA" w:rsidP="007942DA">
      <w:pPr>
        <w:pStyle w:val="ListParagraph"/>
        <w:spacing w:before="120" w:after="120" w:line="240" w:lineRule="auto"/>
        <w:ind w:left="0" w:firstLine="0"/>
        <w:rPr>
          <w:rFonts w:cs="Times New Roman"/>
          <w:sz w:val="22"/>
          <w:lang w:val="id-ID"/>
        </w:rPr>
      </w:pPr>
    </w:p>
    <w:p w14:paraId="2460AB8C" w14:textId="77777777" w:rsidR="00CD12BF" w:rsidRDefault="00AE5EEA" w:rsidP="00CD12BF">
      <w:pPr>
        <w:pStyle w:val="ListParagraph"/>
        <w:spacing w:before="120" w:after="120" w:line="240" w:lineRule="auto"/>
        <w:ind w:left="0" w:firstLine="0"/>
        <w:rPr>
          <w:rFonts w:cs="Times New Roman"/>
          <w:szCs w:val="24"/>
        </w:rPr>
      </w:pPr>
      <w:r w:rsidRPr="00A56D44">
        <w:rPr>
          <w:rFonts w:cs="Times New Roman"/>
          <w:b/>
          <w:bCs/>
          <w:szCs w:val="24"/>
          <w:lang w:val="id-ID"/>
        </w:rPr>
        <w:t xml:space="preserve">Kata Kunci : </w:t>
      </w:r>
      <w:r w:rsidRPr="00A56D44">
        <w:rPr>
          <w:rFonts w:cs="Times New Roman"/>
          <w:szCs w:val="24"/>
          <w:lang w:val="id-ID"/>
        </w:rPr>
        <w:t>kata kunc</w:t>
      </w:r>
      <w:r w:rsidR="00DE5808" w:rsidRPr="00A56D44">
        <w:rPr>
          <w:rFonts w:cs="Times New Roman"/>
          <w:szCs w:val="24"/>
          <w:lang w:val="id-ID"/>
        </w:rPr>
        <w:t>i 1; kata kunci 2; kata kunci 3</w:t>
      </w:r>
    </w:p>
    <w:p w14:paraId="2BA1D820" w14:textId="77777777" w:rsidR="006620A2" w:rsidRPr="00CD12BF" w:rsidRDefault="006620A2" w:rsidP="00CD12BF">
      <w:pPr>
        <w:pStyle w:val="ListParagraph"/>
        <w:spacing w:before="120" w:after="120" w:line="240" w:lineRule="auto"/>
        <w:ind w:left="0" w:firstLine="0"/>
        <w:rPr>
          <w:rFonts w:cs="Times New Roman"/>
          <w:szCs w:val="24"/>
          <w:lang w:val="id-ID"/>
        </w:rPr>
      </w:pPr>
      <w:r w:rsidRPr="00A56D44">
        <w:rPr>
          <w:rFonts w:cs="Times New Roman"/>
          <w:lang w:val="en-AU"/>
        </w:rPr>
        <w:t xml:space="preserve">Panjang </w:t>
      </w:r>
      <w:proofErr w:type="spellStart"/>
      <w:r w:rsidRPr="00A56D44">
        <w:rPr>
          <w:rFonts w:cs="Times New Roman"/>
          <w:lang w:val="en-AU"/>
        </w:rPr>
        <w:t>artikel</w:t>
      </w:r>
      <w:proofErr w:type="spellEnd"/>
      <w:r w:rsidRPr="00A56D44">
        <w:rPr>
          <w:rFonts w:cs="Times New Roman"/>
          <w:lang w:val="en-AU"/>
        </w:rPr>
        <w:t xml:space="preserve"> 15-20</w:t>
      </w:r>
      <w:r w:rsidR="00305ADC" w:rsidRPr="00A56D44">
        <w:rPr>
          <w:rFonts w:cs="Times New Roman"/>
          <w:lang w:val="en-AU"/>
        </w:rPr>
        <w:t xml:space="preserve"> </w:t>
      </w:r>
      <w:proofErr w:type="spellStart"/>
      <w:r w:rsidR="00305ADC" w:rsidRPr="00A56D44">
        <w:rPr>
          <w:rFonts w:cs="Times New Roman"/>
          <w:lang w:val="en-AU"/>
        </w:rPr>
        <w:t>halaman</w:t>
      </w:r>
      <w:proofErr w:type="spellEnd"/>
      <w:r w:rsidR="00305ADC" w:rsidRPr="00A56D44">
        <w:rPr>
          <w:rFonts w:cs="Times New Roman"/>
          <w:lang w:val="en-AU"/>
        </w:rPr>
        <w:t xml:space="preserve"> </w:t>
      </w:r>
      <w:proofErr w:type="spellStart"/>
      <w:r w:rsidR="00305ADC" w:rsidRPr="00A56D44">
        <w:rPr>
          <w:rFonts w:cs="Times New Roman"/>
          <w:lang w:val="en-AU"/>
        </w:rPr>
        <w:t>dengan</w:t>
      </w:r>
      <w:proofErr w:type="spellEnd"/>
      <w:r w:rsidR="00305ADC" w:rsidRPr="00A56D44">
        <w:rPr>
          <w:rFonts w:cs="Times New Roman"/>
          <w:lang w:val="en-AU"/>
        </w:rPr>
        <w:t xml:space="preserve"> margin </w:t>
      </w:r>
      <w:proofErr w:type="spellStart"/>
      <w:r w:rsidR="00305ADC" w:rsidRPr="00A56D44">
        <w:rPr>
          <w:rFonts w:cs="Times New Roman"/>
          <w:lang w:val="en-AU"/>
        </w:rPr>
        <w:t>atas</w:t>
      </w:r>
      <w:proofErr w:type="spellEnd"/>
      <w:r w:rsidR="00305ADC" w:rsidRPr="00A56D44">
        <w:rPr>
          <w:rFonts w:cs="Times New Roman"/>
          <w:lang w:val="en-AU"/>
        </w:rPr>
        <w:t xml:space="preserve">, </w:t>
      </w:r>
      <w:proofErr w:type="spellStart"/>
      <w:r w:rsidR="00305ADC" w:rsidRPr="00A56D44">
        <w:rPr>
          <w:rFonts w:cs="Times New Roman"/>
          <w:lang w:val="en-AU"/>
        </w:rPr>
        <w:t>bawah</w:t>
      </w:r>
      <w:proofErr w:type="spellEnd"/>
      <w:r w:rsidR="00305ADC" w:rsidRPr="00A56D44">
        <w:rPr>
          <w:rFonts w:cs="Times New Roman"/>
          <w:lang w:val="en-AU"/>
        </w:rPr>
        <w:t xml:space="preserve">, dan </w:t>
      </w:r>
      <w:proofErr w:type="spellStart"/>
      <w:r w:rsidR="00305ADC" w:rsidRPr="00A56D44">
        <w:rPr>
          <w:rFonts w:cs="Times New Roman"/>
          <w:lang w:val="en-AU"/>
        </w:rPr>
        <w:t>samping</w:t>
      </w:r>
      <w:proofErr w:type="spellEnd"/>
      <w:r w:rsidR="00F81FF6">
        <w:rPr>
          <w:rFonts w:cs="Times New Roman"/>
          <w:lang w:val="en-AU"/>
        </w:rPr>
        <w:t xml:space="preserve"> 1 </w:t>
      </w:r>
      <w:proofErr w:type="spellStart"/>
      <w:r w:rsidR="00F81FF6">
        <w:rPr>
          <w:rFonts w:cs="Times New Roman"/>
          <w:lang w:val="en-AU"/>
        </w:rPr>
        <w:t>inci</w:t>
      </w:r>
      <w:proofErr w:type="spellEnd"/>
    </w:p>
    <w:p w14:paraId="7AED1B4A" w14:textId="77777777" w:rsidR="009108A1" w:rsidRPr="00A56D44" w:rsidRDefault="007942DA" w:rsidP="00F81FF6">
      <w:pPr>
        <w:pStyle w:val="BodyText2"/>
        <w:tabs>
          <w:tab w:val="left" w:pos="567"/>
        </w:tabs>
        <w:spacing w:line="276" w:lineRule="auto"/>
        <w:ind w:firstLine="0"/>
        <w:rPr>
          <w:b/>
          <w:bCs/>
        </w:rPr>
      </w:pPr>
      <w:r w:rsidRPr="00A56D44">
        <w:rPr>
          <w:b/>
          <w:bCs/>
        </w:rPr>
        <w:t>Pendahuluan</w:t>
      </w:r>
    </w:p>
    <w:p w14:paraId="753CD3A6" w14:textId="77777777" w:rsidR="00AE5EEA" w:rsidRPr="00A56D44" w:rsidRDefault="00AE5EEA" w:rsidP="00CB1B71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A56D44">
        <w:rPr>
          <w:rFonts w:ascii="Times New Roman" w:hAnsi="Times New Roman" w:cs="Times New Roman"/>
          <w:sz w:val="24"/>
          <w:szCs w:val="24"/>
          <w:lang w:val="id-ID"/>
        </w:rPr>
        <w:t>Template ini dibuat untuk membantu penulis dalam menyiapkan naskahnya. Template ini adalah bentuk naskah yang paling diharapkan oleh editor. Untuk menggunakan template ini simpan (</w:t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>Save As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) file ini dang anti nama file menjadi “nama anda, judul artikel”.Naskah jurnal yang dikirimkan merupakan hasil penelitian dengan jumlah kata 6.000-9.000 kata, tidak </w:t>
      </w:r>
      <w:proofErr w:type="spellStart"/>
      <w:r w:rsidR="003D31BC" w:rsidRPr="00A56D44">
        <w:rPr>
          <w:rFonts w:ascii="Times New Roman" w:hAnsi="Times New Roman" w:cs="Times New Roman"/>
          <w:sz w:val="24"/>
          <w:szCs w:val="24"/>
          <w:lang w:val="en-AU"/>
        </w:rPr>
        <w:t>menggunakan</w:t>
      </w:r>
      <w:proofErr w:type="spellEnd"/>
      <w:r w:rsidR="003D31BC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>numbering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>bulleting.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Ukuran kertas format B5 (18.2 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>x 25.7 cm) dengan margin bawah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, atas, dan kanan </w:t>
      </w:r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>1inches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9908B8E" w14:textId="77777777" w:rsidR="00AE5EEA" w:rsidRPr="00A56D44" w:rsidRDefault="00AE5EEA" w:rsidP="00BB7F3D">
      <w:pPr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A56D44">
        <w:rPr>
          <w:rFonts w:ascii="Times New Roman" w:hAnsi="Times New Roman" w:cs="Times New Roman"/>
          <w:sz w:val="24"/>
          <w:szCs w:val="24"/>
          <w:lang w:val="id-ID"/>
        </w:rPr>
        <w:t>Isi pendahuluan mengungkapkan latar belakang penelitian, pene</w:t>
      </w:r>
      <w:r w:rsidR="006077AD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liti</w:t>
      </w:r>
      <w:r w:rsidR="00911766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an-penelitian yang terkait yang pernah ada, perbedaan dari penelitian sebe</w:t>
      </w:r>
      <w:r w:rsidR="006077AD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lumnya sehingga memunculkan kebaruan penelitian, tujuan penu</w:t>
      </w:r>
      <w:r w:rsidR="007C2D84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lisan, harapan yang ingin dicapai dari tulisan, manfaat ilmiah dari tulisan, dan metode penelitian yang digunakan.</w:t>
      </w:r>
    </w:p>
    <w:p w14:paraId="794690FD" w14:textId="77777777" w:rsidR="00AE5EEA" w:rsidRPr="00A56D44" w:rsidRDefault="00AE5EEA" w:rsidP="00DE5808">
      <w:pPr>
        <w:ind w:firstLine="567"/>
        <w:rPr>
          <w:rFonts w:ascii="Times New Roman" w:hAnsi="Times New Roman" w:cs="Times New Roman"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Tulisan pendahuluan menggunakan </w:t>
      </w:r>
      <w:r w:rsidR="00A56D44">
        <w:rPr>
          <w:rFonts w:ascii="Times New Roman" w:hAnsi="Times New Roman" w:cs="Times New Roman"/>
          <w:sz w:val="24"/>
          <w:szCs w:val="24"/>
          <w:lang w:val="en-AU"/>
        </w:rPr>
        <w:t>Times new roman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12 tebal, huruf awal c</w:t>
      </w:r>
      <w:r w:rsidR="00DE5808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apital dengan spasi bawah </w:t>
      </w:r>
      <w:r w:rsidR="00DE5808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6 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pt. Isi Pe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ndahuluan menggunakan </w:t>
      </w:r>
      <w:r w:rsidR="00A56D44">
        <w:rPr>
          <w:rFonts w:ascii="Times New Roman" w:hAnsi="Times New Roman" w:cs="Times New Roman"/>
          <w:sz w:val="24"/>
          <w:szCs w:val="24"/>
          <w:lang w:val="en-AU"/>
        </w:rPr>
        <w:t>Times new roman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911766" w:rsidRPr="00A56D44">
        <w:rPr>
          <w:rFonts w:ascii="Times New Roman" w:hAnsi="Times New Roman" w:cs="Times New Roman"/>
          <w:sz w:val="24"/>
          <w:szCs w:val="24"/>
          <w:lang w:val="en-AU"/>
        </w:rPr>
        <w:t>2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normal, margin kiri dan kanan luru</w:t>
      </w:r>
      <w:r w:rsidR="005B73CB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s dengan spasi atas dan </w:t>
      </w:r>
      <w:r w:rsidR="005B73CB" w:rsidRPr="00A56D44">
        <w:rPr>
          <w:rFonts w:ascii="Times New Roman" w:hAnsi="Times New Roman" w:cs="Times New Roman"/>
          <w:sz w:val="24"/>
          <w:szCs w:val="24"/>
          <w:lang w:val="id-ID"/>
        </w:rPr>
        <w:lastRenderedPageBreak/>
        <w:t>bawah 0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pt. tulisan keseluruhan dalam bentuk paragraph tanpa </w:t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>number</w:t>
      </w:r>
      <w:r w:rsidR="00A45E29" w:rsidRPr="00A56D44">
        <w:rPr>
          <w:rFonts w:ascii="Times New Roman" w:hAnsi="Times New Roman" w:cs="Times New Roman"/>
          <w:i/>
          <w:iCs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ing 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A56D44">
        <w:rPr>
          <w:rFonts w:ascii="Times New Roman" w:hAnsi="Times New Roman" w:cs="Times New Roman"/>
          <w:i/>
          <w:iCs/>
          <w:sz w:val="24"/>
          <w:szCs w:val="24"/>
          <w:lang w:val="id-ID"/>
        </w:rPr>
        <w:t>bulleting</w:t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33521EA" w14:textId="77777777" w:rsidR="008F6727" w:rsidRPr="00A56D44" w:rsidRDefault="008F6727" w:rsidP="008E16D1">
      <w:pPr>
        <w:spacing w:line="240" w:lineRule="auto"/>
        <w:ind w:firstLine="562"/>
        <w:rPr>
          <w:rFonts w:ascii="Times New Roman" w:hAnsi="Times New Roman" w:cs="Times New Roman"/>
          <w:sz w:val="24"/>
          <w:szCs w:val="24"/>
          <w:lang w:val="en-AU"/>
        </w:rPr>
      </w:pPr>
    </w:p>
    <w:p w14:paraId="4862C5FB" w14:textId="77777777" w:rsidR="00AF0C11" w:rsidRPr="00A56D44" w:rsidRDefault="00491400" w:rsidP="00DE5808">
      <w:p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Pembahasan</w:t>
      </w:r>
    </w:p>
    <w:p w14:paraId="1051FBF6" w14:textId="77777777" w:rsidR="00F74D9A" w:rsidRPr="00A56D44" w:rsidRDefault="00F74D9A" w:rsidP="00BB7F3D">
      <w:pPr>
        <w:ind w:firstLine="567"/>
        <w:rPr>
          <w:rFonts w:ascii="Times New Roman" w:hAnsi="Times New Roman" w:cs="Times New Roman"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sz w:val="24"/>
          <w:szCs w:val="24"/>
          <w:lang w:val="id-ID"/>
        </w:rPr>
        <w:t>Isi hasil dan pembahasan menggunakan temuan hasil penelitian ber</w:t>
      </w:r>
      <w:r w:rsidR="008E16D1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da</w:t>
      </w:r>
      <w:r w:rsidR="008E16D1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sar</w:t>
      </w:r>
      <w:r w:rsidR="008E16D1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>kan data lapangan yang diperoleh dengan angket, survey, doku</w:t>
      </w:r>
      <w:r w:rsidR="008E16D1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men, interview, obervasi dan teknik pengumpulan data lainnya. Hasil temuan penelitian dianalisis dengan interpretasi dan sintesis dengan teori tertentu (bisa juga berasal dari pemikiran penulis). </w:t>
      </w:r>
    </w:p>
    <w:p w14:paraId="343BD4AD" w14:textId="77777777" w:rsidR="00CD12BF" w:rsidRDefault="00CD12BF" w:rsidP="00491400">
      <w:p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765AAF2F" w14:textId="77777777" w:rsidR="00116949" w:rsidRPr="00A56D44" w:rsidRDefault="00421B90" w:rsidP="00491400">
      <w:p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Kesimpulan</w:t>
      </w:r>
    </w:p>
    <w:p w14:paraId="0FFFA313" w14:textId="77777777" w:rsidR="00116949" w:rsidRPr="00CD12BF" w:rsidRDefault="00421B90" w:rsidP="00D4691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Kesimpulan </w:t>
      </w:r>
      <w:proofErr w:type="spellStart"/>
      <w:r w:rsidR="00116949" w:rsidRPr="00A56D44">
        <w:rPr>
          <w:rFonts w:ascii="Times New Roman" w:hAnsi="Times New Roman" w:cs="Times New Roman"/>
          <w:sz w:val="24"/>
          <w:szCs w:val="24"/>
          <w:lang w:val="en-AU"/>
        </w:rPr>
        <w:t>berisi</w:t>
      </w:r>
      <w:proofErr w:type="spellEnd"/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ringkasan jawaban tujuan penulisan, kemungkinan penerapan atau pengemban</w:t>
      </w:r>
      <w:proofErr w:type="spellStart"/>
      <w:r w:rsidR="00746F9E" w:rsidRPr="00A56D44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penelitian dan </w:t>
      </w:r>
      <w:proofErr w:type="spellStart"/>
      <w:r w:rsidR="00746F9E" w:rsidRPr="00A56D44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746F9E" w:rsidRPr="00A56D44">
        <w:rPr>
          <w:rFonts w:ascii="Times New Roman" w:hAnsi="Times New Roman" w:cs="Times New Roman"/>
          <w:sz w:val="24"/>
          <w:szCs w:val="24"/>
        </w:rPr>
        <w:t xml:space="preserve"> </w:t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>untuk penelitian selanjut</w:t>
      </w:r>
      <w:r w:rsidR="006620A2" w:rsidRPr="00A56D44">
        <w:rPr>
          <w:rFonts w:ascii="Times New Roman" w:hAnsi="Times New Roman" w:cs="Times New Roman"/>
          <w:sz w:val="24"/>
          <w:szCs w:val="24"/>
          <w:lang w:val="en-AU"/>
        </w:rPr>
        <w:softHyphen/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>nya.</w:t>
      </w:r>
      <w:r w:rsidR="00CD12BF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Tulisan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kesimpulan</w:t>
      </w:r>
      <w:proofErr w:type="spellEnd"/>
      <w:r w:rsidR="00F74D9A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r w:rsidR="00A56D44">
        <w:rPr>
          <w:rFonts w:ascii="Times New Roman" w:hAnsi="Times New Roman" w:cs="Times New Roman"/>
          <w:sz w:val="24"/>
          <w:szCs w:val="24"/>
          <w:lang w:val="en-AU"/>
        </w:rPr>
        <w:t>Times new roman</w:t>
      </w:r>
      <w:r w:rsidR="00F74D9A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12 Tebal, 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huruf </w:t>
      </w:r>
      <w:proofErr w:type="spellStart"/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>awal</w:t>
      </w:r>
      <w:proofErr w:type="spellEnd"/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capital dengan spasi bawah </w:t>
      </w:r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>6</w:t>
      </w:r>
      <w:r w:rsidR="00F74D9A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pt. Isi penutup menggunakan </w:t>
      </w:r>
      <w:r w:rsidR="00491400" w:rsidRPr="00A56D44">
        <w:rPr>
          <w:rFonts w:ascii="Times New Roman" w:hAnsi="Times New Roman" w:cs="Times New Roman"/>
          <w:sz w:val="24"/>
          <w:szCs w:val="24"/>
          <w:lang w:val="en-AU"/>
        </w:rPr>
        <w:t>Garamond</w:t>
      </w:r>
      <w:r w:rsidR="00F74D9A" w:rsidRPr="00A56D44">
        <w:rPr>
          <w:rFonts w:ascii="Times New Roman" w:hAnsi="Times New Roman" w:cs="Times New Roman"/>
          <w:sz w:val="24"/>
          <w:szCs w:val="24"/>
          <w:lang w:val="id-ID"/>
        </w:rPr>
        <w:t>12 normal, margin lurus dengan spasi atas dan bawah 0pt.</w:t>
      </w:r>
    </w:p>
    <w:p w14:paraId="5D1FD343" w14:textId="77777777" w:rsidR="00491400" w:rsidRPr="00A56D44" w:rsidRDefault="00491400" w:rsidP="007B12AD">
      <w:pPr>
        <w:tabs>
          <w:tab w:val="left" w:pos="567"/>
        </w:tabs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28F8967F" w14:textId="77777777" w:rsidR="00116949" w:rsidRPr="00A56D44" w:rsidRDefault="00A2086F" w:rsidP="00B73E1F">
      <w:pPr>
        <w:tabs>
          <w:tab w:val="left" w:pos="567"/>
        </w:tabs>
        <w:spacing w:after="120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Penulisan</w:t>
      </w:r>
      <w:proofErr w:type="spellEnd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Daftar Pustaka</w:t>
      </w:r>
    </w:p>
    <w:p w14:paraId="63B241DA" w14:textId="1BDB56A1" w:rsidR="00A2086F" w:rsidRDefault="00341E90" w:rsidP="00CD12BF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Literatur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dituliskan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di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referensi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hanya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dipergunakan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penelitian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. Kami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menyarankan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penulisan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referensi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menggunakan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softwere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seperti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mendeley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, EndNote, Reference Manager,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atau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Zotero.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Presentasi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bahan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rujuan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dipergunakan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adalah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80%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dari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artikel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jurnal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prosiding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konferensi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atau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hasil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penelirian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dari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5 (lima)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terakhir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Referensi</w:t>
      </w:r>
      <w:proofErr w:type="spellEnd"/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disusun secara alfabetis berdasarkan nama belakang penulis yang disitasi. Tulisan daftar pustaka menggunakan huruf </w:t>
      </w:r>
      <w:r w:rsidR="000A1587">
        <w:rPr>
          <w:rFonts w:ascii="Times New Roman" w:hAnsi="Times New Roman" w:cs="Times New Roman"/>
          <w:sz w:val="24"/>
          <w:szCs w:val="24"/>
          <w:lang w:val="en-AU"/>
        </w:rPr>
        <w:t xml:space="preserve">Times New Roman </w:t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12 tebal, huruf </w:t>
      </w:r>
      <w:proofErr w:type="spellStart"/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>awal</w:t>
      </w:r>
      <w:proofErr w:type="spellEnd"/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capital dengan spasi </w:t>
      </w:r>
      <w:r w:rsidR="00911766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bawah </w:t>
      </w:r>
      <w:r w:rsidR="00B73E1F" w:rsidRPr="00A56D44">
        <w:rPr>
          <w:rFonts w:ascii="Times New Roman" w:hAnsi="Times New Roman" w:cs="Times New Roman"/>
          <w:sz w:val="24"/>
          <w:szCs w:val="24"/>
          <w:lang w:val="en-AU"/>
        </w:rPr>
        <w:t>6</w:t>
      </w:r>
      <w:r w:rsidR="00116949" w:rsidRPr="00A56D44">
        <w:rPr>
          <w:rFonts w:ascii="Times New Roman" w:hAnsi="Times New Roman" w:cs="Times New Roman"/>
          <w:sz w:val="24"/>
          <w:szCs w:val="24"/>
          <w:lang w:val="id-ID"/>
        </w:rPr>
        <w:t xml:space="preserve"> pt. </w:t>
      </w:r>
    </w:p>
    <w:p w14:paraId="48953F7B" w14:textId="77777777" w:rsidR="00CD12BF" w:rsidRPr="00CD12BF" w:rsidRDefault="00CD12BF" w:rsidP="00CD12BF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1321E" w14:textId="77777777" w:rsidR="00A2086F" w:rsidRPr="00A56D44" w:rsidRDefault="00A2086F" w:rsidP="00A2086F">
      <w:pPr>
        <w:spacing w:after="240"/>
        <w:ind w:firstLine="0"/>
        <w:rPr>
          <w:rFonts w:ascii="Times New Roman" w:hAnsi="Times New Roman" w:cs="Times New Roman"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Daftar Pustaka </w:t>
      </w:r>
      <w:r w:rsidRPr="00A56D44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A56D44">
        <w:rPr>
          <w:rFonts w:ascii="Times New Roman" w:hAnsi="Times New Roman" w:cs="Times New Roman"/>
          <w:i/>
          <w:sz w:val="24"/>
          <w:szCs w:val="24"/>
          <w:lang w:val="en-AU"/>
        </w:rPr>
        <w:t>Contoh</w:t>
      </w:r>
      <w:proofErr w:type="spellEnd"/>
      <w:r w:rsidRPr="00A56D44">
        <w:rPr>
          <w:rFonts w:ascii="Times New Roman" w:hAnsi="Times New Roman" w:cs="Times New Roman"/>
          <w:i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i/>
          <w:sz w:val="24"/>
          <w:szCs w:val="24"/>
          <w:lang w:val="en-AU"/>
        </w:rPr>
        <w:t>penulisan</w:t>
      </w:r>
      <w:proofErr w:type="spellEnd"/>
      <w:r w:rsidRPr="00A56D44">
        <w:rPr>
          <w:rFonts w:ascii="Times New Roman" w:hAnsi="Times New Roman" w:cs="Times New Roman"/>
          <w:i/>
          <w:sz w:val="24"/>
          <w:szCs w:val="24"/>
          <w:lang w:val="en-AU"/>
        </w:rPr>
        <w:t xml:space="preserve"> daftar </w:t>
      </w:r>
      <w:proofErr w:type="spellStart"/>
      <w:r w:rsidRPr="00A56D44">
        <w:rPr>
          <w:rFonts w:ascii="Times New Roman" w:hAnsi="Times New Roman" w:cs="Times New Roman"/>
          <w:i/>
          <w:sz w:val="24"/>
          <w:szCs w:val="24"/>
          <w:lang w:val="en-AU"/>
        </w:rPr>
        <w:t>pustaka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14:paraId="48DC79F8" w14:textId="2B6E4B45" w:rsidR="00F81FF6" w:rsidRPr="00F81FF6" w:rsidRDefault="00081DC6" w:rsidP="00F81FF6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Abidin, Z. </w:t>
      </w:r>
      <w:r w:rsidR="00F81FF6" w:rsidRPr="00F81FF6">
        <w:rPr>
          <w:rFonts w:ascii="Times New Roman" w:hAnsi="Times New Roman" w:cs="Times New Roman"/>
          <w:sz w:val="24"/>
          <w:szCs w:val="24"/>
        </w:rPr>
        <w:t xml:space="preserve">2005,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Pemidanaan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Pidana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>, dan Tindakan</w:t>
      </w:r>
      <w:r w:rsidR="00F81FF6" w:rsidRPr="00F81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FF6" w:rsidRPr="00F81FF6">
        <w:rPr>
          <w:rFonts w:ascii="Times New Roman" w:hAnsi="Times New Roman" w:cs="Times New Roman"/>
          <w:sz w:val="24"/>
          <w:szCs w:val="24"/>
        </w:rPr>
        <w:t>Elsam</w:t>
      </w:r>
      <w:proofErr w:type="spellEnd"/>
      <w:r w:rsidR="00F81FF6" w:rsidRPr="00F81FF6">
        <w:rPr>
          <w:rFonts w:ascii="Times New Roman" w:hAnsi="Times New Roman" w:cs="Times New Roman"/>
          <w:sz w:val="24"/>
          <w:szCs w:val="24"/>
        </w:rPr>
        <w:t>, Jakarta</w:t>
      </w:r>
    </w:p>
    <w:p w14:paraId="4D400D76" w14:textId="77777777" w:rsidR="00F81FF6" w:rsidRPr="00F81FF6" w:rsidRDefault="00081DC6" w:rsidP="00F81FF6">
      <w:pPr>
        <w:pStyle w:val="FootnoteText"/>
        <w:ind w:left="436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Anwar, Y.</w:t>
      </w:r>
      <w:r w:rsidR="00F81FF6" w:rsidRPr="00F81FF6">
        <w:rPr>
          <w:rFonts w:ascii="Times New Roman" w:hAnsi="Times New Roman" w:cs="Times New Roman"/>
          <w:sz w:val="24"/>
          <w:szCs w:val="24"/>
        </w:rPr>
        <w:t xml:space="preserve"> 2009,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Saat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Menuai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Sebuah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Sosiokultural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i/>
          <w:sz w:val="24"/>
          <w:szCs w:val="24"/>
        </w:rPr>
        <w:t>Kriminologi</w:t>
      </w:r>
      <w:proofErr w:type="spellEnd"/>
      <w:r w:rsidR="00F81FF6" w:rsidRPr="00F81FF6">
        <w:rPr>
          <w:rFonts w:ascii="Times New Roman" w:hAnsi="Times New Roman" w:cs="Times New Roman"/>
          <w:i/>
          <w:sz w:val="24"/>
          <w:szCs w:val="24"/>
        </w:rPr>
        <w:t>, Hukum dan HAM</w:t>
      </w:r>
      <w:r w:rsidR="00F81FF6" w:rsidRPr="00F81FF6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="00F81FF6" w:rsidRPr="00F81FF6">
        <w:rPr>
          <w:rFonts w:ascii="Times New Roman" w:hAnsi="Times New Roman" w:cs="Times New Roman"/>
          <w:sz w:val="24"/>
          <w:szCs w:val="24"/>
        </w:rPr>
        <w:t>Refika</w:t>
      </w:r>
      <w:proofErr w:type="spellEnd"/>
      <w:r w:rsidR="00F81FF6" w:rsidRPr="00F8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FF6" w:rsidRPr="00F81FF6">
        <w:rPr>
          <w:rFonts w:ascii="Times New Roman" w:hAnsi="Times New Roman" w:cs="Times New Roman"/>
          <w:sz w:val="24"/>
          <w:szCs w:val="24"/>
        </w:rPr>
        <w:t>Aditama</w:t>
      </w:r>
      <w:proofErr w:type="spellEnd"/>
      <w:r w:rsidR="00F81FF6" w:rsidRPr="00F81FF6">
        <w:rPr>
          <w:rFonts w:ascii="Times New Roman" w:hAnsi="Times New Roman" w:cs="Times New Roman"/>
          <w:sz w:val="24"/>
          <w:szCs w:val="24"/>
        </w:rPr>
        <w:t>, Bandung</w:t>
      </w:r>
    </w:p>
    <w:p w14:paraId="2D515710" w14:textId="77777777" w:rsidR="00F81FF6" w:rsidRPr="00F81FF6" w:rsidRDefault="00F81FF6" w:rsidP="00F81FF6">
      <w:pPr>
        <w:pStyle w:val="FootnoteText"/>
        <w:ind w:left="436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81FF6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F6">
        <w:rPr>
          <w:rFonts w:ascii="Times New Roman" w:hAnsi="Times New Roman" w:cs="Times New Roman"/>
          <w:sz w:val="24"/>
          <w:szCs w:val="24"/>
        </w:rPr>
        <w:t>Barda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 xml:space="preserve"> Nawawi, 2002,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Perbandingan</w:t>
      </w:r>
      <w:proofErr w:type="spellEnd"/>
      <w:r w:rsidRPr="00F81FF6">
        <w:rPr>
          <w:rFonts w:ascii="Times New Roman" w:hAnsi="Times New Roman" w:cs="Times New Roman"/>
          <w:i/>
          <w:sz w:val="24"/>
          <w:szCs w:val="24"/>
        </w:rPr>
        <w:t xml:space="preserve"> Hukum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Pidana</w:t>
      </w:r>
      <w:proofErr w:type="spellEnd"/>
      <w:r w:rsidRPr="00F81FF6">
        <w:rPr>
          <w:rFonts w:ascii="Times New Roman" w:hAnsi="Times New Roman" w:cs="Times New Roman"/>
          <w:i/>
          <w:sz w:val="24"/>
          <w:szCs w:val="24"/>
        </w:rPr>
        <w:t xml:space="preserve">, Raja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Grafindo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>, Jakarta</w:t>
      </w:r>
    </w:p>
    <w:p w14:paraId="2485C992" w14:textId="77777777" w:rsidR="00F81FF6" w:rsidRPr="00F81FF6" w:rsidRDefault="00F81FF6" w:rsidP="00F81FF6">
      <w:pPr>
        <w:pStyle w:val="FootnoteText"/>
        <w:ind w:left="436" w:hanging="425"/>
        <w:rPr>
          <w:rFonts w:ascii="Times New Roman" w:hAnsi="Times New Roman" w:cs="Times New Roman"/>
          <w:sz w:val="24"/>
          <w:szCs w:val="24"/>
        </w:rPr>
      </w:pPr>
      <w:r w:rsidRPr="00F81FF6">
        <w:rPr>
          <w:rFonts w:ascii="Times New Roman" w:hAnsi="Times New Roman" w:cs="Times New Roman"/>
          <w:sz w:val="24"/>
          <w:szCs w:val="24"/>
          <w:lang w:val="id-ID"/>
        </w:rPr>
        <w:t>.....................................</w:t>
      </w:r>
      <w:r w:rsidRPr="00F81FF6">
        <w:rPr>
          <w:rFonts w:ascii="Times New Roman" w:hAnsi="Times New Roman" w:cs="Times New Roman"/>
          <w:sz w:val="24"/>
          <w:szCs w:val="24"/>
        </w:rPr>
        <w:t xml:space="preserve">, 2003,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Kapita</w:t>
      </w:r>
      <w:proofErr w:type="spellEnd"/>
      <w:r w:rsidRPr="00F81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Selekta</w:t>
      </w:r>
      <w:proofErr w:type="spellEnd"/>
      <w:r w:rsidRPr="00F81FF6">
        <w:rPr>
          <w:rFonts w:ascii="Times New Roman" w:hAnsi="Times New Roman" w:cs="Times New Roman"/>
          <w:i/>
          <w:sz w:val="24"/>
          <w:szCs w:val="24"/>
        </w:rPr>
        <w:t xml:space="preserve"> Hukum </w:t>
      </w:r>
      <w:proofErr w:type="spellStart"/>
      <w:r w:rsidRPr="00F81FF6">
        <w:rPr>
          <w:rFonts w:ascii="Times New Roman" w:hAnsi="Times New Roman" w:cs="Times New Roman"/>
          <w:i/>
          <w:sz w:val="24"/>
          <w:szCs w:val="24"/>
        </w:rPr>
        <w:t>Pidana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 xml:space="preserve">, Citra Aditya </w:t>
      </w:r>
      <w:proofErr w:type="spellStart"/>
      <w:r w:rsidRPr="00F81FF6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>, Bandung</w:t>
      </w:r>
    </w:p>
    <w:p w14:paraId="3B92A7D4" w14:textId="77777777" w:rsidR="00F81FF6" w:rsidRPr="00F81FF6" w:rsidRDefault="00F81FF6" w:rsidP="00F81FF6">
      <w:pPr>
        <w:pStyle w:val="FootnoteText"/>
        <w:ind w:left="436" w:hanging="425"/>
        <w:rPr>
          <w:rFonts w:ascii="Times New Roman" w:hAnsi="Times New Roman" w:cs="Times New Roman"/>
          <w:sz w:val="24"/>
          <w:szCs w:val="24"/>
        </w:rPr>
      </w:pPr>
      <w:r w:rsidRPr="00F81FF6">
        <w:rPr>
          <w:rFonts w:ascii="Times New Roman" w:hAnsi="Times New Roman" w:cs="Times New Roman"/>
          <w:sz w:val="24"/>
          <w:szCs w:val="24"/>
          <w:lang w:val="id-ID"/>
        </w:rPr>
        <w:lastRenderedPageBreak/>
        <w:t>.....................................</w:t>
      </w:r>
      <w:r w:rsidRPr="00F81FF6">
        <w:rPr>
          <w:rFonts w:ascii="Times New Roman" w:hAnsi="Times New Roman" w:cs="Times New Roman"/>
          <w:sz w:val="24"/>
          <w:szCs w:val="24"/>
        </w:rPr>
        <w:t xml:space="preserve">, 2010,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Kebijakan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Legislatif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Penanggulangan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Pidana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i/>
          <w:iCs/>
          <w:sz w:val="24"/>
          <w:szCs w:val="24"/>
        </w:rPr>
        <w:t>Penjara</w:t>
      </w:r>
      <w:proofErr w:type="spellEnd"/>
      <w:r w:rsidRPr="00F81FF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81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FF6">
        <w:rPr>
          <w:rFonts w:ascii="Times New Roman" w:hAnsi="Times New Roman" w:cs="Times New Roman"/>
          <w:sz w:val="24"/>
          <w:szCs w:val="24"/>
        </w:rPr>
        <w:t>Genta</w:t>
      </w:r>
      <w:proofErr w:type="spellEnd"/>
      <w:r w:rsidRPr="00F81FF6">
        <w:rPr>
          <w:rFonts w:ascii="Times New Roman" w:hAnsi="Times New Roman" w:cs="Times New Roman"/>
          <w:sz w:val="24"/>
          <w:szCs w:val="24"/>
        </w:rPr>
        <w:t xml:space="preserve"> Publishing, Yogyakarta</w:t>
      </w:r>
    </w:p>
    <w:p w14:paraId="043D35ED" w14:textId="77777777" w:rsidR="00B73E1F" w:rsidRPr="00A56D44" w:rsidRDefault="00B73E1F" w:rsidP="00F81FF6">
      <w:pPr>
        <w:rPr>
          <w:rFonts w:ascii="Times New Roman" w:hAnsi="Times New Roman" w:cs="Times New Roman"/>
          <w:sz w:val="24"/>
          <w:szCs w:val="24"/>
        </w:rPr>
      </w:pPr>
    </w:p>
    <w:p w14:paraId="3B4A8AA2" w14:textId="77777777" w:rsidR="000D387B" w:rsidRPr="00A56D44" w:rsidRDefault="000D387B" w:rsidP="00F81FF6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Format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Buku</w:t>
      </w:r>
      <w:proofErr w:type="spellEnd"/>
    </w:p>
    <w:p w14:paraId="35B531E8" w14:textId="77777777" w:rsidR="00867B17" w:rsidRPr="00A56D44" w:rsidRDefault="00867B17" w:rsidP="003D31BC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A56D44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›,  </w:t>
      </w:r>
      <w:r w:rsidR="00211F81" w:rsidRPr="00A56D44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="00211F81"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11F81"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81" w:rsidRPr="00A56D44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="00211F81" w:rsidRPr="00A56D44">
        <w:rPr>
          <w:rFonts w:ascii="Times New Roman" w:hAnsi="Times New Roman" w:cs="Times New Roman"/>
          <w:sz w:val="24"/>
          <w:szCs w:val="24"/>
        </w:rPr>
        <w:t>›,</w:t>
      </w:r>
      <w:r w:rsidRPr="00A56D44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Pr="00A56D44">
        <w:rPr>
          <w:rFonts w:ascii="Times New Roman" w:hAnsi="Times New Roman" w:cs="Times New Roman"/>
          <w:i/>
          <w:iCs/>
          <w:sz w:val="24"/>
          <w:szCs w:val="24"/>
        </w:rPr>
        <w:t>judul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›,  </w:t>
      </w:r>
      <w:r w:rsidR="00211F81" w:rsidRPr="00A56D44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="00211F81" w:rsidRPr="00A56D4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211F81" w:rsidRPr="00A56D44">
        <w:rPr>
          <w:rFonts w:ascii="Times New Roman" w:hAnsi="Times New Roman" w:cs="Times New Roman"/>
          <w:sz w:val="24"/>
          <w:szCs w:val="24"/>
        </w:rPr>
        <w:t xml:space="preserve">›, </w:t>
      </w:r>
      <w:r w:rsidR="00211F81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="00211F8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11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F81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="00211F81">
        <w:rPr>
          <w:rFonts w:ascii="Times New Roman" w:hAnsi="Times New Roman" w:cs="Times New Roman"/>
          <w:sz w:val="24"/>
          <w:szCs w:val="24"/>
        </w:rPr>
        <w:t xml:space="preserve">› </w:t>
      </w:r>
    </w:p>
    <w:p w14:paraId="03486EF2" w14:textId="77777777" w:rsidR="00F81FF6" w:rsidRPr="00E2348D" w:rsidRDefault="003C6289" w:rsidP="00F81FF6">
      <w:pPr>
        <w:pStyle w:val="FootnoteText"/>
        <w:ind w:left="1134" w:hanging="425"/>
        <w:rPr>
          <w:rFonts w:ascii="Garamond" w:hAnsi="Garamond" w:cs="Times New Roman"/>
          <w:sz w:val="24"/>
          <w:szCs w:val="24"/>
        </w:rPr>
      </w:pPr>
      <w:r w:rsidRPr="00A56D44">
        <w:rPr>
          <w:rFonts w:ascii="Times New Roman" w:hAnsi="Times New Roman" w:cs="Times New Roman"/>
          <w:sz w:val="24"/>
          <w:szCs w:val="24"/>
        </w:rPr>
        <w:fldChar w:fldCharType="begin"/>
      </w:r>
      <w:r w:rsidR="00867B17" w:rsidRPr="00A56D44">
        <w:rPr>
          <w:rFonts w:ascii="Times New Roman" w:hAnsi="Times New Roman" w:cs="Times New Roman"/>
          <w:sz w:val="24"/>
          <w:szCs w:val="24"/>
        </w:rPr>
        <w:instrText xml:space="preserve"> ADDIN ZOTERO_BIBL {"uncited":[],"omitted":[],"custom":[]} CSL_BIBLIOGRAPHY </w:instrText>
      </w:r>
      <w:r w:rsidRPr="00A56D44">
        <w:rPr>
          <w:rFonts w:ascii="Times New Roman" w:hAnsi="Times New Roman" w:cs="Times New Roman"/>
          <w:sz w:val="24"/>
          <w:szCs w:val="24"/>
        </w:rPr>
        <w:fldChar w:fldCharType="separate"/>
      </w:r>
      <w:r w:rsidR="00F81FF6" w:rsidRPr="00E2348D">
        <w:rPr>
          <w:rFonts w:ascii="Garamond" w:hAnsi="Garamond" w:cs="Times New Roman"/>
          <w:sz w:val="24"/>
          <w:szCs w:val="24"/>
        </w:rPr>
        <w:t>Hiarej, Eddy, O.S, 2016, Prinsip-Prisip Hukum Pidana, Edisi Revisi, Cahaya Atma Pustaka, Yogyakarta</w:t>
      </w:r>
    </w:p>
    <w:p w14:paraId="0CD4EF57" w14:textId="77777777" w:rsidR="00435C9D" w:rsidRPr="00A56D44" w:rsidRDefault="003C6289" w:rsidP="003D31BC">
      <w:pPr>
        <w:pStyle w:val="Bibliography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6D4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FEEA3A3" w14:textId="77777777" w:rsidR="00305ADC" w:rsidRPr="00A56D44" w:rsidRDefault="00305ADC" w:rsidP="003D31BC">
      <w:pPr>
        <w:pStyle w:val="Bibliography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61089C8A" w14:textId="77777777" w:rsidR="00305ADC" w:rsidRPr="00A56D44" w:rsidRDefault="00305ADC" w:rsidP="003D31BC">
      <w:pPr>
        <w:pStyle w:val="Bibliography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Format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Peraturan</w:t>
      </w:r>
      <w:proofErr w:type="spellEnd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Perundang-undangan</w:t>
      </w:r>
      <w:proofErr w:type="spellEnd"/>
    </w:p>
    <w:p w14:paraId="226A401D" w14:textId="77777777" w:rsidR="007C2D84" w:rsidRPr="00A56D44" w:rsidRDefault="007C2D84" w:rsidP="003D31BC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Nomenklatur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pengundangan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.</w:t>
      </w:r>
    </w:p>
    <w:p w14:paraId="612A542D" w14:textId="77777777" w:rsidR="00305ADC" w:rsidRPr="00A56D44" w:rsidRDefault="00305ADC" w:rsidP="003D31BC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33,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3817).</w:t>
      </w:r>
    </w:p>
    <w:p w14:paraId="2FEC32AB" w14:textId="77777777" w:rsidR="00305ADC" w:rsidRPr="00A56D44" w:rsidRDefault="00305ADC" w:rsidP="003D31BC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3608851" w14:textId="77777777" w:rsidR="00305ADC" w:rsidRPr="00A56D44" w:rsidRDefault="00305ADC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Format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</w:rPr>
        <w:t>Putusan</w:t>
      </w:r>
      <w:proofErr w:type="spellEnd"/>
      <w:r w:rsidRPr="00A56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</w:rPr>
        <w:t>Pengadilan</w:t>
      </w:r>
      <w:proofErr w:type="spellEnd"/>
    </w:p>
    <w:p w14:paraId="795A35C2" w14:textId="77777777" w:rsidR="007C2D84" w:rsidRPr="00A56D44" w:rsidRDefault="007C2D84" w:rsidP="003D31BC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Nomenklatur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berkekuatan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.</w:t>
      </w:r>
    </w:p>
    <w:p w14:paraId="14CD455F" w14:textId="77777777" w:rsidR="00305ADC" w:rsidRPr="00A56D44" w:rsidRDefault="00305ADC" w:rsidP="00B73E1F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004/PUU-I/2003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1985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Agung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Dasar Negara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1945, 30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2003.</w:t>
      </w:r>
    </w:p>
    <w:p w14:paraId="21EB0496" w14:textId="77777777" w:rsidR="00435C9D" w:rsidRPr="00A56D44" w:rsidRDefault="00435C9D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501BB560" w14:textId="77777777" w:rsidR="00867B17" w:rsidRPr="00A56D44" w:rsidRDefault="00867B17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Artikel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Majalah</w:t>
      </w:r>
      <w:proofErr w:type="spellEnd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atau</w:t>
      </w:r>
      <w:proofErr w:type="spellEnd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Koran</w:t>
      </w:r>
    </w:p>
    <w:p w14:paraId="5209F745" w14:textId="77777777" w:rsidR="007C2D84" w:rsidRPr="00A56D44" w:rsidRDefault="007C2D84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A56D44">
        <w:rPr>
          <w:rFonts w:ascii="Times New Roman" w:hAnsi="Times New Roman" w:cs="Times New Roman"/>
          <w:sz w:val="24"/>
          <w:szCs w:val="24"/>
        </w:rPr>
        <w:t>‹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›, “‹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›”, ‹</w:t>
      </w:r>
      <w:proofErr w:type="spellStart"/>
      <w:r w:rsidRPr="00A56D44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Pr="00A56D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i/>
          <w:iCs/>
          <w:sz w:val="24"/>
          <w:szCs w:val="24"/>
        </w:rPr>
        <w:t>majalah</w:t>
      </w:r>
      <w:proofErr w:type="spellEnd"/>
      <w:r w:rsidRPr="00A56D44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A56D44">
        <w:rPr>
          <w:rFonts w:ascii="Times New Roman" w:hAnsi="Times New Roman" w:cs="Times New Roman"/>
          <w:i/>
          <w:iCs/>
          <w:sz w:val="24"/>
          <w:szCs w:val="24"/>
        </w:rPr>
        <w:t>koran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›, ‹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A56D44">
        <w:rPr>
          <w:rFonts w:ascii="Times New Roman" w:hAnsi="Times New Roman" w:cs="Times New Roman"/>
          <w:sz w:val="24"/>
          <w:szCs w:val="24"/>
        </w:rPr>
        <w:t>›.</w:t>
      </w:r>
    </w:p>
    <w:p w14:paraId="635FF246" w14:textId="77777777" w:rsidR="00867B17" w:rsidRPr="00A56D44" w:rsidRDefault="00867B17" w:rsidP="003D31BC">
      <w:pPr>
        <w:ind w:left="630" w:hanging="63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Falaakh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, Mohammad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Fajrul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>, “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Monarki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Yogya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Inkonstitusional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?”, Kompas, 1 </w:t>
      </w:r>
      <w:proofErr w:type="spellStart"/>
      <w:r w:rsidRPr="00A56D44">
        <w:rPr>
          <w:rFonts w:ascii="Times New Roman" w:hAnsi="Times New Roman" w:cs="Times New Roman"/>
          <w:sz w:val="24"/>
          <w:szCs w:val="24"/>
          <w:lang w:val="en-AU"/>
        </w:rPr>
        <w:t>Desember</w:t>
      </w:r>
      <w:proofErr w:type="spellEnd"/>
      <w:r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2010.</w:t>
      </w:r>
    </w:p>
    <w:p w14:paraId="72DE49F5" w14:textId="77777777" w:rsidR="00867B17" w:rsidRPr="00A56D44" w:rsidRDefault="00867B17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54C836BC" w14:textId="77777777" w:rsidR="00435C9D" w:rsidRPr="00A56D44" w:rsidRDefault="00435C9D" w:rsidP="003D31BC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proofErr w:type="spellStart"/>
      <w:r w:rsidRPr="00A56D44">
        <w:rPr>
          <w:rFonts w:ascii="Times New Roman" w:hAnsi="Times New Roman" w:cs="Times New Roman"/>
          <w:b/>
          <w:bCs/>
          <w:sz w:val="24"/>
          <w:szCs w:val="24"/>
          <w:lang w:val="en-AU"/>
        </w:rPr>
        <w:t>Wawancara</w:t>
      </w:r>
      <w:proofErr w:type="spellEnd"/>
    </w:p>
    <w:p w14:paraId="1FE8B885" w14:textId="77777777" w:rsidR="00435C9D" w:rsidRPr="00A56D44" w:rsidRDefault="00CD12BF" w:rsidP="00FC3FFA">
      <w:pPr>
        <w:ind w:left="720" w:hanging="72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Nurman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, Amran</w:t>
      </w:r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(</w:t>
      </w:r>
      <w:proofErr w:type="spellStart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>Santri</w:t>
      </w:r>
      <w:proofErr w:type="spellEnd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) </w:t>
      </w:r>
      <w:proofErr w:type="spellStart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>wawancara</w:t>
      </w:r>
      <w:proofErr w:type="spellEnd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Miadi</w:t>
      </w:r>
      <w:proofErr w:type="spellEnd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>Pesantren</w:t>
      </w:r>
      <w:proofErr w:type="spellEnd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>Bu</w:t>
      </w:r>
      <w:r>
        <w:rPr>
          <w:rFonts w:ascii="Times New Roman" w:hAnsi="Times New Roman" w:cs="Times New Roman"/>
          <w:sz w:val="24"/>
          <w:szCs w:val="24"/>
          <w:lang w:val="en-AU"/>
        </w:rPr>
        <w:t>ntet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Cirebon.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15 April</w:t>
      </w:r>
      <w:r w:rsidR="00435C9D" w:rsidRPr="00A56D4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2021</w:t>
      </w:r>
    </w:p>
    <w:p w14:paraId="3DFB8136" w14:textId="77777777" w:rsidR="00FC3FFA" w:rsidRPr="00A56D44" w:rsidRDefault="00FC3FFA" w:rsidP="000061C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C3FFA" w:rsidRPr="00A56D44" w:rsidSect="00B73E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2" w:code="13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65A12" w14:textId="77777777" w:rsidR="00B757CD" w:rsidRDefault="00B757CD" w:rsidP="0013415B">
      <w:pPr>
        <w:spacing w:line="240" w:lineRule="auto"/>
      </w:pPr>
      <w:r>
        <w:separator/>
      </w:r>
    </w:p>
  </w:endnote>
  <w:endnote w:type="continuationSeparator" w:id="0">
    <w:p w14:paraId="7DD26DC8" w14:textId="77777777" w:rsidR="00B757CD" w:rsidRDefault="00B757CD" w:rsidP="00134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6107" w14:textId="77777777" w:rsidR="00081DC6" w:rsidRPr="00DE5808" w:rsidRDefault="00081DC6" w:rsidP="00BB7F3D">
    <w:pPr>
      <w:pStyle w:val="Header"/>
      <w:ind w:firstLine="0"/>
      <w:rPr>
        <w:rFonts w:ascii="Book Antiqua" w:hAnsi="Book Antiqua"/>
        <w:b/>
        <w:bCs/>
        <w:sz w:val="20"/>
        <w:szCs w:val="20"/>
      </w:rPr>
    </w:pPr>
    <w:r w:rsidRPr="00DE5808">
      <w:rPr>
        <w:rFonts w:ascii="Book Antiqua" w:hAnsi="Book Antiqua"/>
        <w:sz w:val="20"/>
        <w:szCs w:val="20"/>
      </w:rPr>
      <w:fldChar w:fldCharType="begin"/>
    </w:r>
    <w:r w:rsidRPr="00DE5808">
      <w:rPr>
        <w:rFonts w:ascii="Book Antiqua" w:hAnsi="Book Antiqua"/>
        <w:sz w:val="20"/>
        <w:szCs w:val="20"/>
      </w:rPr>
      <w:instrText xml:space="preserve"> PAGE   \* MERGEFORMAT </w:instrText>
    </w:r>
    <w:r w:rsidRPr="00DE5808">
      <w:rPr>
        <w:rFonts w:ascii="Book Antiqua" w:hAnsi="Book Antiqua"/>
        <w:sz w:val="20"/>
        <w:szCs w:val="20"/>
      </w:rPr>
      <w:fldChar w:fldCharType="separate"/>
    </w:r>
    <w:r w:rsidR="00D374F4" w:rsidRPr="00D374F4">
      <w:rPr>
        <w:rFonts w:ascii="Book Antiqua" w:hAnsi="Book Antiqua"/>
        <w:b/>
        <w:bCs/>
        <w:noProof/>
        <w:sz w:val="20"/>
        <w:szCs w:val="20"/>
      </w:rPr>
      <w:t>2</w:t>
    </w:r>
    <w:r w:rsidRPr="00DE5808">
      <w:rPr>
        <w:rFonts w:ascii="Book Antiqua" w:hAnsi="Book Antiqu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7668" w14:textId="77777777" w:rsidR="00081DC6" w:rsidRPr="00DE5808" w:rsidRDefault="00081DC6" w:rsidP="00BB7F3D">
    <w:pPr>
      <w:pStyle w:val="Header"/>
      <w:jc w:val="right"/>
      <w:rPr>
        <w:rFonts w:ascii="Book Antiqua" w:hAnsi="Book Antiqua"/>
        <w:b/>
        <w:bCs/>
        <w:sz w:val="20"/>
        <w:szCs w:val="20"/>
      </w:rPr>
    </w:pPr>
    <w:r w:rsidRPr="00DE5808">
      <w:rPr>
        <w:rFonts w:ascii="Book Antiqua" w:hAnsi="Book Antiqua"/>
        <w:b/>
        <w:bCs/>
        <w:sz w:val="20"/>
        <w:szCs w:val="20"/>
      </w:rPr>
      <w:fldChar w:fldCharType="begin"/>
    </w:r>
    <w:r w:rsidRPr="00DE5808">
      <w:rPr>
        <w:rFonts w:ascii="Book Antiqua" w:hAnsi="Book Antiqua"/>
        <w:b/>
        <w:bCs/>
        <w:sz w:val="20"/>
        <w:szCs w:val="20"/>
      </w:rPr>
      <w:instrText xml:space="preserve"> PAGE   \* MERGEFORMAT </w:instrText>
    </w:r>
    <w:r w:rsidRPr="00DE5808">
      <w:rPr>
        <w:rFonts w:ascii="Book Antiqua" w:hAnsi="Book Antiqua"/>
        <w:b/>
        <w:bCs/>
        <w:sz w:val="20"/>
        <w:szCs w:val="20"/>
      </w:rPr>
      <w:fldChar w:fldCharType="separate"/>
    </w:r>
    <w:r w:rsidR="00D374F4">
      <w:rPr>
        <w:rFonts w:ascii="Book Antiqua" w:hAnsi="Book Antiqua"/>
        <w:b/>
        <w:bCs/>
        <w:noProof/>
        <w:sz w:val="20"/>
        <w:szCs w:val="20"/>
      </w:rPr>
      <w:t>3</w:t>
    </w:r>
    <w:r w:rsidRPr="00DE5808">
      <w:rPr>
        <w:rFonts w:ascii="Book Antiqua" w:hAnsi="Book Antiqua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E2E91" w14:textId="77777777" w:rsidR="00081DC6" w:rsidRPr="00BB7F3D" w:rsidRDefault="00081DC6" w:rsidP="00BB7F3D">
    <w:pPr>
      <w:pStyle w:val="Header"/>
      <w:jc w:val="right"/>
      <w:rPr>
        <w:rFonts w:ascii="Book Antiqua" w:hAnsi="Book Antiqu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2F7F" w14:textId="77777777" w:rsidR="00B757CD" w:rsidRDefault="00B757CD" w:rsidP="0013415B">
      <w:pPr>
        <w:spacing w:line="240" w:lineRule="auto"/>
      </w:pPr>
      <w:r>
        <w:separator/>
      </w:r>
    </w:p>
  </w:footnote>
  <w:footnote w:type="continuationSeparator" w:id="0">
    <w:p w14:paraId="60DDFBF4" w14:textId="77777777" w:rsidR="00B757CD" w:rsidRDefault="00B757CD" w:rsidP="00134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6803" w14:textId="77777777" w:rsidR="00081DC6" w:rsidRDefault="00081DC6" w:rsidP="00491400">
    <w:pPr>
      <w:pStyle w:val="Header"/>
      <w:ind w:firstLine="0"/>
      <w:rPr>
        <w:rFonts w:ascii="Goudy Old Style" w:hAnsi="Goudy Old Style"/>
        <w:sz w:val="20"/>
        <w:szCs w:val="20"/>
      </w:rPr>
    </w:pPr>
    <w:r>
      <w:rPr>
        <w:rFonts w:ascii="Goudy Old Style" w:hAnsi="Goudy Old Style"/>
        <w:sz w:val="20"/>
        <w:szCs w:val="20"/>
      </w:rPr>
      <w:t>Author’s Name</w:t>
    </w:r>
  </w:p>
  <w:p w14:paraId="13CD1B87" w14:textId="77777777" w:rsidR="00081DC6" w:rsidRPr="003C156F" w:rsidRDefault="00081DC6" w:rsidP="00491400">
    <w:pPr>
      <w:pStyle w:val="Header"/>
      <w:ind w:firstLine="0"/>
      <w:rPr>
        <w:rFonts w:ascii="Goudy Old Style" w:hAnsi="Goudy Old Style"/>
        <w:sz w:val="20"/>
        <w:szCs w:val="20"/>
      </w:rPr>
    </w:pPr>
    <w:r>
      <w:rPr>
        <w:rFonts w:ascii="Goudy Old Style" w:hAnsi="Goudy Old Style"/>
        <w:i/>
        <w:iCs/>
        <w:sz w:val="20"/>
        <w:szCs w:val="20"/>
      </w:rPr>
      <w:t>Title</w:t>
    </w:r>
  </w:p>
  <w:p w14:paraId="3EA5B4C1" w14:textId="77777777" w:rsidR="00081DC6" w:rsidRPr="003D31BC" w:rsidRDefault="00081DC6" w:rsidP="00856F69">
    <w:pPr>
      <w:pStyle w:val="Header"/>
      <w:ind w:firstLine="0"/>
      <w:rPr>
        <w:rFonts w:ascii="Book Antiqua" w:hAnsi="Book Antiqua"/>
        <w:b/>
        <w:b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E2617" w14:textId="77777777" w:rsidR="00081DC6" w:rsidRPr="001052F0" w:rsidRDefault="00081DC6" w:rsidP="00491400">
    <w:pPr>
      <w:pStyle w:val="Header"/>
      <w:jc w:val="right"/>
      <w:rPr>
        <w:rFonts w:ascii="Goudy Old Style" w:hAnsi="Goudy Old Style"/>
        <w:sz w:val="20"/>
        <w:szCs w:val="20"/>
      </w:rPr>
    </w:pPr>
    <w:r>
      <w:rPr>
        <w:rFonts w:ascii="Goudy Old Style" w:hAnsi="Goudy Old Style"/>
        <w:b/>
        <w:bCs/>
        <w:sz w:val="20"/>
        <w:szCs w:val="20"/>
      </w:rPr>
      <w:t xml:space="preserve">Darussalam: </w:t>
    </w:r>
    <w:proofErr w:type="spellStart"/>
    <w:r>
      <w:rPr>
        <w:rFonts w:ascii="Goudy Old Style" w:hAnsi="Goudy Old Style"/>
        <w:b/>
        <w:bCs/>
        <w:sz w:val="20"/>
        <w:szCs w:val="20"/>
      </w:rPr>
      <w:t>J</w:t>
    </w:r>
    <w:r w:rsidRPr="001953A4">
      <w:rPr>
        <w:rFonts w:ascii="Goudy Old Style" w:hAnsi="Goudy Old Style"/>
        <w:b/>
        <w:bCs/>
        <w:sz w:val="20"/>
        <w:szCs w:val="20"/>
      </w:rPr>
      <w:t>urnal</w:t>
    </w:r>
    <w:proofErr w:type="spellEnd"/>
    <w:r w:rsidRPr="001953A4">
      <w:rPr>
        <w:rFonts w:ascii="Goudy Old Style" w:hAnsi="Goudy Old Style"/>
        <w:b/>
        <w:bCs/>
        <w:sz w:val="20"/>
        <w:szCs w:val="20"/>
      </w:rPr>
      <w:t xml:space="preserve"> </w:t>
    </w:r>
    <w:proofErr w:type="spellStart"/>
    <w:r>
      <w:rPr>
        <w:rFonts w:ascii="Goudy Old Style" w:hAnsi="Goudy Old Style"/>
        <w:b/>
        <w:bCs/>
        <w:sz w:val="20"/>
        <w:szCs w:val="20"/>
      </w:rPr>
      <w:t>Pemikiran</w:t>
    </w:r>
    <w:proofErr w:type="spellEnd"/>
    <w:r>
      <w:rPr>
        <w:rFonts w:ascii="Goudy Old Style" w:hAnsi="Goudy Old Style"/>
        <w:b/>
        <w:bCs/>
        <w:sz w:val="20"/>
        <w:szCs w:val="20"/>
      </w:rPr>
      <w:t xml:space="preserve"> Hukum Tata Negara </w:t>
    </w:r>
    <w:r w:rsidRPr="001953A4">
      <w:rPr>
        <w:rFonts w:ascii="Goudy Old Style" w:hAnsi="Goudy Old Style"/>
        <w:b/>
        <w:bCs/>
        <w:sz w:val="20"/>
        <w:szCs w:val="20"/>
      </w:rPr>
      <w:t xml:space="preserve"> dan </w:t>
    </w:r>
    <w:proofErr w:type="spellStart"/>
    <w:r>
      <w:rPr>
        <w:rFonts w:ascii="Goudy Old Style" w:hAnsi="Goudy Old Style"/>
        <w:b/>
        <w:bCs/>
        <w:sz w:val="20"/>
        <w:szCs w:val="20"/>
      </w:rPr>
      <w:t>Perbandingan</w:t>
    </w:r>
    <w:proofErr w:type="spellEnd"/>
    <w:r>
      <w:rPr>
        <w:rFonts w:ascii="Goudy Old Style" w:hAnsi="Goudy Old Style"/>
        <w:b/>
        <w:bCs/>
        <w:sz w:val="20"/>
        <w:szCs w:val="20"/>
      </w:rPr>
      <w:t xml:space="preserve"> Hukum</w:t>
    </w:r>
    <w:r w:rsidRPr="001953A4">
      <w:rPr>
        <w:rFonts w:ascii="Goudy Old Style" w:hAnsi="Goudy Old Style"/>
        <w:b/>
        <w:bCs/>
        <w:sz w:val="20"/>
        <w:szCs w:val="20"/>
      </w:rPr>
      <w:t xml:space="preserve"> </w:t>
    </w:r>
    <w:r w:rsidRPr="001052F0">
      <w:rPr>
        <w:rFonts w:ascii="Goudy Old Style" w:hAnsi="Goudy Old Style"/>
        <w:sz w:val="20"/>
        <w:szCs w:val="20"/>
      </w:rPr>
      <w:t>Vol. x, no. x (</w:t>
    </w:r>
    <w:proofErr w:type="spellStart"/>
    <w:r w:rsidRPr="001052F0">
      <w:rPr>
        <w:rFonts w:ascii="Goudy Old Style" w:hAnsi="Goudy Old Style"/>
        <w:sz w:val="20"/>
        <w:szCs w:val="20"/>
      </w:rPr>
      <w:t>xxxx</w:t>
    </w:r>
    <w:proofErr w:type="spellEnd"/>
    <w:r w:rsidRPr="001052F0">
      <w:rPr>
        <w:rFonts w:ascii="Goudy Old Style" w:hAnsi="Goudy Old Style"/>
        <w:sz w:val="20"/>
        <w:szCs w:val="20"/>
      </w:rPr>
      <w:t xml:space="preserve">), pp. x-xx, </w:t>
    </w:r>
    <w:proofErr w:type="spellStart"/>
    <w:r w:rsidRPr="001052F0">
      <w:rPr>
        <w:rFonts w:ascii="Goudy Old Style" w:hAnsi="Goudy Old Style"/>
        <w:sz w:val="20"/>
        <w:szCs w:val="20"/>
      </w:rPr>
      <w:t>doi</w:t>
    </w:r>
    <w:proofErr w:type="spellEnd"/>
    <w:r w:rsidRPr="001052F0">
      <w:rPr>
        <w:rFonts w:ascii="Goudy Old Style" w:hAnsi="Goudy Old Style"/>
        <w:sz w:val="20"/>
        <w:szCs w:val="20"/>
      </w:rPr>
      <w:t xml:space="preserve">: </w:t>
    </w:r>
    <w:r w:rsidRPr="00B118E9">
      <w:rPr>
        <w:rFonts w:ascii="Goudy Old Style" w:hAnsi="Goudy Old Style"/>
        <w:sz w:val="20"/>
        <w:szCs w:val="20"/>
      </w:rPr>
      <w:t>xxx-xxx-xxx</w:t>
    </w:r>
  </w:p>
  <w:p w14:paraId="7A382F79" w14:textId="77777777" w:rsidR="00081DC6" w:rsidRDefault="00081D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7D44" w14:textId="77777777" w:rsidR="00081DC6" w:rsidRPr="00E2109A" w:rsidRDefault="00081DC6" w:rsidP="007942DA">
    <w:pPr>
      <w:pStyle w:val="Header"/>
      <w:jc w:val="right"/>
      <w:rPr>
        <w:rFonts w:ascii="Times New Roman" w:hAnsi="Times New Roman" w:cs="Times New Roman"/>
        <w:bCs/>
        <w:i/>
        <w:color w:val="C00000"/>
        <w:sz w:val="20"/>
        <w:szCs w:val="20"/>
      </w:rPr>
    </w:pPr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 xml:space="preserve">Darussalam: </w:t>
    </w:r>
    <w:proofErr w:type="spellStart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>Jurnal</w:t>
    </w:r>
    <w:proofErr w:type="spellEnd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 xml:space="preserve"> </w:t>
    </w:r>
    <w:proofErr w:type="spellStart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>Pemikiran</w:t>
    </w:r>
    <w:proofErr w:type="spellEnd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 xml:space="preserve"> Hukum Tata Negara  dan </w:t>
    </w:r>
    <w:proofErr w:type="spellStart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>Perbandingan</w:t>
    </w:r>
    <w:proofErr w:type="spellEnd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 xml:space="preserve"> Hukum </w:t>
    </w:r>
  </w:p>
  <w:p w14:paraId="547E9ABB" w14:textId="77777777" w:rsidR="00081DC6" w:rsidRPr="00E2109A" w:rsidRDefault="00081DC6" w:rsidP="007942DA">
    <w:pPr>
      <w:pStyle w:val="Header"/>
      <w:jc w:val="right"/>
      <w:rPr>
        <w:rFonts w:ascii="Times New Roman" w:hAnsi="Times New Roman" w:cs="Times New Roman"/>
        <w:bCs/>
        <w:i/>
        <w:color w:val="C00000"/>
        <w:sz w:val="20"/>
        <w:szCs w:val="20"/>
      </w:rPr>
    </w:pPr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 xml:space="preserve">ISSN: </w:t>
    </w:r>
    <w:proofErr w:type="spellStart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>xxxx-xxxx</w:t>
    </w:r>
    <w:proofErr w:type="spellEnd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 xml:space="preserve"> (p), </w:t>
    </w:r>
    <w:proofErr w:type="spellStart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>xxxx-xxxx</w:t>
    </w:r>
    <w:proofErr w:type="spellEnd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 xml:space="preserve"> </w:t>
    </w:r>
  </w:p>
  <w:p w14:paraId="1802C9AF" w14:textId="77777777" w:rsidR="00081DC6" w:rsidRPr="00E2109A" w:rsidRDefault="00081DC6" w:rsidP="007942DA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bCs/>
        <w:i/>
        <w:color w:val="C00000"/>
        <w:sz w:val="20"/>
        <w:szCs w:val="20"/>
      </w:rPr>
    </w:pPr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>Vol. x, no. x (</w:t>
    </w:r>
    <w:proofErr w:type="spellStart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>xxxx</w:t>
    </w:r>
    <w:proofErr w:type="spellEnd"/>
    <w:r w:rsidRPr="00E2109A">
      <w:rPr>
        <w:rFonts w:ascii="Times New Roman" w:hAnsi="Times New Roman" w:cs="Times New Roman"/>
        <w:bCs/>
        <w:i/>
        <w:color w:val="C00000"/>
        <w:sz w:val="20"/>
        <w:szCs w:val="20"/>
      </w:rPr>
      <w:t>), pp. x-xx,</w:t>
    </w:r>
  </w:p>
  <w:p w14:paraId="3DFFF892" w14:textId="77777777" w:rsidR="00081DC6" w:rsidRPr="00E2109A" w:rsidRDefault="00081DC6" w:rsidP="007942DA">
    <w:pPr>
      <w:pStyle w:val="Header"/>
      <w:tabs>
        <w:tab w:val="clear" w:pos="4320"/>
        <w:tab w:val="clear" w:pos="8640"/>
        <w:tab w:val="left" w:pos="5191"/>
      </w:tabs>
      <w:rPr>
        <w:rFonts w:ascii="Times New Roman" w:hAnsi="Times New Roman" w:cs="Times New Roman"/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1ED0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06F70"/>
    <w:multiLevelType w:val="hybridMultilevel"/>
    <w:tmpl w:val="8CDC60AC"/>
    <w:lvl w:ilvl="0" w:tplc="C8609A00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BA8627D4">
      <w:start w:val="1"/>
      <w:numFmt w:val="upperLetter"/>
      <w:lvlText w:val="%3."/>
      <w:lvlJc w:val="left"/>
      <w:pPr>
        <w:ind w:left="3060" w:hanging="360"/>
      </w:pPr>
      <w:rPr>
        <w:rFonts w:cs="Times New Roman" w:hint="default"/>
      </w:rPr>
    </w:lvl>
    <w:lvl w:ilvl="3" w:tplc="06FC5920">
      <w:start w:val="1"/>
      <w:numFmt w:val="decimal"/>
      <w:lvlText w:val="%4."/>
      <w:lvlJc w:val="left"/>
      <w:pPr>
        <w:ind w:left="3600" w:hanging="360"/>
      </w:pPr>
      <w:rPr>
        <w:rFonts w:cs="Times New Roman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C141017"/>
    <w:multiLevelType w:val="hybridMultilevel"/>
    <w:tmpl w:val="FA1459A4"/>
    <w:lvl w:ilvl="0" w:tplc="040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FC82D7F"/>
    <w:multiLevelType w:val="hybridMultilevel"/>
    <w:tmpl w:val="F04426DE"/>
    <w:lvl w:ilvl="0" w:tplc="FE04A3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134738A4"/>
    <w:multiLevelType w:val="hybridMultilevel"/>
    <w:tmpl w:val="67D026B6"/>
    <w:lvl w:ilvl="0" w:tplc="6D1C5808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FF7D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38654080"/>
    <w:multiLevelType w:val="hybridMultilevel"/>
    <w:tmpl w:val="4DC2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8EE4687"/>
    <w:multiLevelType w:val="hybridMultilevel"/>
    <w:tmpl w:val="786C2948"/>
    <w:lvl w:ilvl="0" w:tplc="887ED6A4">
      <w:start w:val="1"/>
      <w:numFmt w:val="decimal"/>
      <w:lvlText w:val="%1."/>
      <w:lvlJc w:val="left"/>
      <w:pPr>
        <w:ind w:left="2019" w:hanging="885"/>
      </w:pPr>
      <w:rPr>
        <w:rFonts w:cs="Times New Roman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 w15:restartNumberingAfterBreak="0">
    <w:nsid w:val="40523FCB"/>
    <w:multiLevelType w:val="hybridMultilevel"/>
    <w:tmpl w:val="07382F8A"/>
    <w:lvl w:ilvl="0" w:tplc="FDB00A0E">
      <w:start w:val="1"/>
      <w:numFmt w:val="decimal"/>
      <w:lvlText w:val="%1."/>
      <w:lvlJc w:val="left"/>
      <w:pPr>
        <w:ind w:left="1452" w:hanging="88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4D7E1B78"/>
    <w:multiLevelType w:val="hybridMultilevel"/>
    <w:tmpl w:val="4DC2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68B4E23"/>
    <w:multiLevelType w:val="hybridMultilevel"/>
    <w:tmpl w:val="AA3A142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AD27C60"/>
    <w:multiLevelType w:val="hybridMultilevel"/>
    <w:tmpl w:val="87569534"/>
    <w:lvl w:ilvl="0" w:tplc="50AE83E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64321E85"/>
    <w:multiLevelType w:val="hybridMultilevel"/>
    <w:tmpl w:val="0DD2B73A"/>
    <w:lvl w:ilvl="0" w:tplc="275C4D32">
      <w:start w:val="1"/>
      <w:numFmt w:val="upperLetter"/>
      <w:pStyle w:val="Heading3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70921E2"/>
    <w:multiLevelType w:val="hybridMultilevel"/>
    <w:tmpl w:val="FB00E77C"/>
    <w:lvl w:ilvl="0" w:tplc="C8609A00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BA8627D4">
      <w:start w:val="1"/>
      <w:numFmt w:val="upperLetter"/>
      <w:lvlText w:val="%3."/>
      <w:lvlJc w:val="left"/>
      <w:pPr>
        <w:ind w:left="450" w:hanging="360"/>
      </w:pPr>
      <w:rPr>
        <w:rFonts w:cs="Times New Roman" w:hint="default"/>
      </w:rPr>
    </w:lvl>
    <w:lvl w:ilvl="3" w:tplc="04090019">
      <w:start w:val="1"/>
      <w:numFmt w:val="lowerLetter"/>
      <w:lvlText w:val="%4."/>
      <w:lvlJc w:val="left"/>
      <w:pPr>
        <w:ind w:left="3600" w:hanging="360"/>
      </w:pPr>
      <w:rPr>
        <w:rFonts w:cs="Times New Roman" w:hint="default"/>
      </w:rPr>
    </w:lvl>
    <w:lvl w:ilvl="4" w:tplc="4608362E">
      <w:start w:val="1"/>
      <w:numFmt w:val="decimal"/>
      <w:lvlText w:val="%5."/>
      <w:lvlJc w:val="left"/>
      <w:pPr>
        <w:ind w:left="4320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6BE9074F"/>
    <w:multiLevelType w:val="multilevel"/>
    <w:tmpl w:val="C0DC4E1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6CA11936"/>
    <w:multiLevelType w:val="hybridMultilevel"/>
    <w:tmpl w:val="E7C070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BE55CD7"/>
    <w:multiLevelType w:val="hybridMultilevel"/>
    <w:tmpl w:val="9AE839D6"/>
    <w:lvl w:ilvl="0" w:tplc="6816B162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5251252">
    <w:abstractNumId w:val="15"/>
  </w:num>
  <w:num w:numId="2" w16cid:durableId="2082362690">
    <w:abstractNumId w:val="2"/>
  </w:num>
  <w:num w:numId="3" w16cid:durableId="829056364">
    <w:abstractNumId w:val="8"/>
  </w:num>
  <w:num w:numId="4" w16cid:durableId="317075456">
    <w:abstractNumId w:val="7"/>
  </w:num>
  <w:num w:numId="5" w16cid:durableId="1557087213">
    <w:abstractNumId w:val="11"/>
  </w:num>
  <w:num w:numId="6" w16cid:durableId="944580734">
    <w:abstractNumId w:val="5"/>
  </w:num>
  <w:num w:numId="7" w16cid:durableId="598755668">
    <w:abstractNumId w:val="14"/>
  </w:num>
  <w:num w:numId="8" w16cid:durableId="1984577482">
    <w:abstractNumId w:val="16"/>
  </w:num>
  <w:num w:numId="9" w16cid:durableId="639917802">
    <w:abstractNumId w:val="1"/>
  </w:num>
  <w:num w:numId="10" w16cid:durableId="1603028288">
    <w:abstractNumId w:val="13"/>
  </w:num>
  <w:num w:numId="11" w16cid:durableId="611474673">
    <w:abstractNumId w:val="3"/>
  </w:num>
  <w:num w:numId="12" w16cid:durableId="5802630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71183960">
    <w:abstractNumId w:val="6"/>
  </w:num>
  <w:num w:numId="14" w16cid:durableId="981615108">
    <w:abstractNumId w:val="10"/>
  </w:num>
  <w:num w:numId="15" w16cid:durableId="1559167891">
    <w:abstractNumId w:val="9"/>
  </w:num>
  <w:num w:numId="16" w16cid:durableId="1520393725">
    <w:abstractNumId w:val="12"/>
  </w:num>
  <w:num w:numId="17" w16cid:durableId="58380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ocumentProtection w:edit="readOnly" w:formatting="1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630"/>
    <w:rsid w:val="000061C4"/>
    <w:rsid w:val="000100A6"/>
    <w:rsid w:val="0002177D"/>
    <w:rsid w:val="00025FB5"/>
    <w:rsid w:val="000261B1"/>
    <w:rsid w:val="00026D90"/>
    <w:rsid w:val="000272DA"/>
    <w:rsid w:val="000309DC"/>
    <w:rsid w:val="00031E57"/>
    <w:rsid w:val="000335B7"/>
    <w:rsid w:val="00052F5B"/>
    <w:rsid w:val="00072A14"/>
    <w:rsid w:val="000804FD"/>
    <w:rsid w:val="00081DC6"/>
    <w:rsid w:val="00086FC1"/>
    <w:rsid w:val="000926A3"/>
    <w:rsid w:val="00093040"/>
    <w:rsid w:val="00094AB4"/>
    <w:rsid w:val="00096D67"/>
    <w:rsid w:val="000A1587"/>
    <w:rsid w:val="000A60A3"/>
    <w:rsid w:val="000A60AF"/>
    <w:rsid w:val="000A6F71"/>
    <w:rsid w:val="000B2333"/>
    <w:rsid w:val="000C64B4"/>
    <w:rsid w:val="000D387B"/>
    <w:rsid w:val="000D7BF6"/>
    <w:rsid w:val="000E40EB"/>
    <w:rsid w:val="000F6CCB"/>
    <w:rsid w:val="0010104C"/>
    <w:rsid w:val="001143F0"/>
    <w:rsid w:val="00116949"/>
    <w:rsid w:val="0013403E"/>
    <w:rsid w:val="0013415B"/>
    <w:rsid w:val="001404E0"/>
    <w:rsid w:val="00146EF2"/>
    <w:rsid w:val="00161A20"/>
    <w:rsid w:val="00163956"/>
    <w:rsid w:val="0016671D"/>
    <w:rsid w:val="001724BC"/>
    <w:rsid w:val="0017311A"/>
    <w:rsid w:val="001734BA"/>
    <w:rsid w:val="0017484B"/>
    <w:rsid w:val="00181047"/>
    <w:rsid w:val="00181473"/>
    <w:rsid w:val="001843A8"/>
    <w:rsid w:val="00184830"/>
    <w:rsid w:val="001A2ACF"/>
    <w:rsid w:val="001B1275"/>
    <w:rsid w:val="001B731F"/>
    <w:rsid w:val="001D06F7"/>
    <w:rsid w:val="001D184F"/>
    <w:rsid w:val="001D5C5F"/>
    <w:rsid w:val="001E1D2E"/>
    <w:rsid w:val="001E5636"/>
    <w:rsid w:val="001F6792"/>
    <w:rsid w:val="00201864"/>
    <w:rsid w:val="00211F81"/>
    <w:rsid w:val="00232226"/>
    <w:rsid w:val="0023236F"/>
    <w:rsid w:val="002359D3"/>
    <w:rsid w:val="002375C9"/>
    <w:rsid w:val="0024133B"/>
    <w:rsid w:val="00244850"/>
    <w:rsid w:val="002622F1"/>
    <w:rsid w:val="00263E68"/>
    <w:rsid w:val="00272BA4"/>
    <w:rsid w:val="00290526"/>
    <w:rsid w:val="002A3C7C"/>
    <w:rsid w:val="002B5D5E"/>
    <w:rsid w:val="002C6EB4"/>
    <w:rsid w:val="002D6F05"/>
    <w:rsid w:val="002E4580"/>
    <w:rsid w:val="002E74F6"/>
    <w:rsid w:val="002F1420"/>
    <w:rsid w:val="003004B4"/>
    <w:rsid w:val="003048B5"/>
    <w:rsid w:val="00305ADC"/>
    <w:rsid w:val="00333882"/>
    <w:rsid w:val="00340A89"/>
    <w:rsid w:val="00341E90"/>
    <w:rsid w:val="0035391E"/>
    <w:rsid w:val="003603B0"/>
    <w:rsid w:val="003632D3"/>
    <w:rsid w:val="0036776E"/>
    <w:rsid w:val="00376714"/>
    <w:rsid w:val="0037743A"/>
    <w:rsid w:val="00383F22"/>
    <w:rsid w:val="003A69FA"/>
    <w:rsid w:val="003B2E2A"/>
    <w:rsid w:val="003C6289"/>
    <w:rsid w:val="003D31BC"/>
    <w:rsid w:val="003D6442"/>
    <w:rsid w:val="003F33B9"/>
    <w:rsid w:val="004032F6"/>
    <w:rsid w:val="00405F21"/>
    <w:rsid w:val="00411B10"/>
    <w:rsid w:val="00421B90"/>
    <w:rsid w:val="00434630"/>
    <w:rsid w:val="00435C9D"/>
    <w:rsid w:val="004434C4"/>
    <w:rsid w:val="004552A4"/>
    <w:rsid w:val="004711E1"/>
    <w:rsid w:val="004824D1"/>
    <w:rsid w:val="00485142"/>
    <w:rsid w:val="00490415"/>
    <w:rsid w:val="00491400"/>
    <w:rsid w:val="004931AA"/>
    <w:rsid w:val="004A2BF0"/>
    <w:rsid w:val="004B719F"/>
    <w:rsid w:val="004E34E3"/>
    <w:rsid w:val="004E3BB0"/>
    <w:rsid w:val="004F7D85"/>
    <w:rsid w:val="00513B72"/>
    <w:rsid w:val="005154B4"/>
    <w:rsid w:val="00525128"/>
    <w:rsid w:val="00525D3E"/>
    <w:rsid w:val="00532E44"/>
    <w:rsid w:val="00541229"/>
    <w:rsid w:val="00547609"/>
    <w:rsid w:val="005502DA"/>
    <w:rsid w:val="00563F43"/>
    <w:rsid w:val="005B73CB"/>
    <w:rsid w:val="005D043E"/>
    <w:rsid w:val="005D16FB"/>
    <w:rsid w:val="005D5416"/>
    <w:rsid w:val="005E15BE"/>
    <w:rsid w:val="005E7D8C"/>
    <w:rsid w:val="006011E4"/>
    <w:rsid w:val="006015F9"/>
    <w:rsid w:val="006077AD"/>
    <w:rsid w:val="006159C8"/>
    <w:rsid w:val="00617C8E"/>
    <w:rsid w:val="00621078"/>
    <w:rsid w:val="00632C61"/>
    <w:rsid w:val="006447ED"/>
    <w:rsid w:val="006509CC"/>
    <w:rsid w:val="006547DD"/>
    <w:rsid w:val="006620A2"/>
    <w:rsid w:val="00664FAC"/>
    <w:rsid w:val="0067250B"/>
    <w:rsid w:val="00677BBB"/>
    <w:rsid w:val="00685A21"/>
    <w:rsid w:val="00686E86"/>
    <w:rsid w:val="00693F8C"/>
    <w:rsid w:val="006A075D"/>
    <w:rsid w:val="006B0F1A"/>
    <w:rsid w:val="006C6699"/>
    <w:rsid w:val="006E6F4D"/>
    <w:rsid w:val="006F4C04"/>
    <w:rsid w:val="00712845"/>
    <w:rsid w:val="00712FE2"/>
    <w:rsid w:val="00713296"/>
    <w:rsid w:val="007208FB"/>
    <w:rsid w:val="00724A51"/>
    <w:rsid w:val="00737BDF"/>
    <w:rsid w:val="00746F9E"/>
    <w:rsid w:val="007520C5"/>
    <w:rsid w:val="00756B59"/>
    <w:rsid w:val="00772A19"/>
    <w:rsid w:val="007853DD"/>
    <w:rsid w:val="007942DA"/>
    <w:rsid w:val="007A2939"/>
    <w:rsid w:val="007B12AD"/>
    <w:rsid w:val="007B1CC3"/>
    <w:rsid w:val="007B2BD9"/>
    <w:rsid w:val="007C2D84"/>
    <w:rsid w:val="007C72D8"/>
    <w:rsid w:val="007D3F8F"/>
    <w:rsid w:val="007E611C"/>
    <w:rsid w:val="00814902"/>
    <w:rsid w:val="0081511E"/>
    <w:rsid w:val="008414C4"/>
    <w:rsid w:val="00844AE6"/>
    <w:rsid w:val="00854D8C"/>
    <w:rsid w:val="00856F69"/>
    <w:rsid w:val="00863281"/>
    <w:rsid w:val="00867B17"/>
    <w:rsid w:val="0089206B"/>
    <w:rsid w:val="008B4E0D"/>
    <w:rsid w:val="008C22DA"/>
    <w:rsid w:val="008C6FDA"/>
    <w:rsid w:val="008D6548"/>
    <w:rsid w:val="008D6FAE"/>
    <w:rsid w:val="008E16D1"/>
    <w:rsid w:val="008E2FCA"/>
    <w:rsid w:val="008E79D3"/>
    <w:rsid w:val="008F6727"/>
    <w:rsid w:val="00906134"/>
    <w:rsid w:val="00906CAB"/>
    <w:rsid w:val="00907404"/>
    <w:rsid w:val="009108A1"/>
    <w:rsid w:val="00911766"/>
    <w:rsid w:val="00933F85"/>
    <w:rsid w:val="00943679"/>
    <w:rsid w:val="0095242A"/>
    <w:rsid w:val="00954D9D"/>
    <w:rsid w:val="00957C81"/>
    <w:rsid w:val="009673EE"/>
    <w:rsid w:val="00974FEE"/>
    <w:rsid w:val="009955B1"/>
    <w:rsid w:val="009A0969"/>
    <w:rsid w:val="009A41F3"/>
    <w:rsid w:val="009A4C0E"/>
    <w:rsid w:val="009B180B"/>
    <w:rsid w:val="009C7970"/>
    <w:rsid w:val="009E46D0"/>
    <w:rsid w:val="009E52A5"/>
    <w:rsid w:val="00A100DC"/>
    <w:rsid w:val="00A16838"/>
    <w:rsid w:val="00A17D54"/>
    <w:rsid w:val="00A2086F"/>
    <w:rsid w:val="00A22B8D"/>
    <w:rsid w:val="00A24EE9"/>
    <w:rsid w:val="00A337AB"/>
    <w:rsid w:val="00A36252"/>
    <w:rsid w:val="00A45E29"/>
    <w:rsid w:val="00A468D3"/>
    <w:rsid w:val="00A53044"/>
    <w:rsid w:val="00A56D44"/>
    <w:rsid w:val="00A833BA"/>
    <w:rsid w:val="00A92321"/>
    <w:rsid w:val="00AA417D"/>
    <w:rsid w:val="00AA71FA"/>
    <w:rsid w:val="00AC716C"/>
    <w:rsid w:val="00AE5EEA"/>
    <w:rsid w:val="00AF0436"/>
    <w:rsid w:val="00AF0C11"/>
    <w:rsid w:val="00B034C2"/>
    <w:rsid w:val="00B11E68"/>
    <w:rsid w:val="00B12811"/>
    <w:rsid w:val="00B223E5"/>
    <w:rsid w:val="00B31D82"/>
    <w:rsid w:val="00B36801"/>
    <w:rsid w:val="00B3770E"/>
    <w:rsid w:val="00B40F31"/>
    <w:rsid w:val="00B439CF"/>
    <w:rsid w:val="00B50EC3"/>
    <w:rsid w:val="00B63364"/>
    <w:rsid w:val="00B73E1F"/>
    <w:rsid w:val="00B757CD"/>
    <w:rsid w:val="00B82F79"/>
    <w:rsid w:val="00BB7F3D"/>
    <w:rsid w:val="00BC1E0F"/>
    <w:rsid w:val="00BC71D7"/>
    <w:rsid w:val="00BD09DF"/>
    <w:rsid w:val="00BD283C"/>
    <w:rsid w:val="00BD570C"/>
    <w:rsid w:val="00C02211"/>
    <w:rsid w:val="00C023FC"/>
    <w:rsid w:val="00C02EAF"/>
    <w:rsid w:val="00C04622"/>
    <w:rsid w:val="00C337EA"/>
    <w:rsid w:val="00C36CE8"/>
    <w:rsid w:val="00C41622"/>
    <w:rsid w:val="00C47B53"/>
    <w:rsid w:val="00C54505"/>
    <w:rsid w:val="00C72860"/>
    <w:rsid w:val="00C75E51"/>
    <w:rsid w:val="00C931FF"/>
    <w:rsid w:val="00C97302"/>
    <w:rsid w:val="00CB13CD"/>
    <w:rsid w:val="00CB1B71"/>
    <w:rsid w:val="00CB71FB"/>
    <w:rsid w:val="00CC087F"/>
    <w:rsid w:val="00CC0B0E"/>
    <w:rsid w:val="00CC5389"/>
    <w:rsid w:val="00CC63BA"/>
    <w:rsid w:val="00CD12BF"/>
    <w:rsid w:val="00CD281F"/>
    <w:rsid w:val="00D16F1C"/>
    <w:rsid w:val="00D3301F"/>
    <w:rsid w:val="00D374F4"/>
    <w:rsid w:val="00D4691F"/>
    <w:rsid w:val="00D7381D"/>
    <w:rsid w:val="00D8040B"/>
    <w:rsid w:val="00D80ABE"/>
    <w:rsid w:val="00D82F84"/>
    <w:rsid w:val="00D84E88"/>
    <w:rsid w:val="00D9240F"/>
    <w:rsid w:val="00D95966"/>
    <w:rsid w:val="00D95A3B"/>
    <w:rsid w:val="00DC243A"/>
    <w:rsid w:val="00DD7509"/>
    <w:rsid w:val="00DE011E"/>
    <w:rsid w:val="00DE34B0"/>
    <w:rsid w:val="00DE5808"/>
    <w:rsid w:val="00DF4BBF"/>
    <w:rsid w:val="00E04077"/>
    <w:rsid w:val="00E14A6B"/>
    <w:rsid w:val="00E2109A"/>
    <w:rsid w:val="00E308AB"/>
    <w:rsid w:val="00E344C5"/>
    <w:rsid w:val="00E36858"/>
    <w:rsid w:val="00E53097"/>
    <w:rsid w:val="00E5595B"/>
    <w:rsid w:val="00E57272"/>
    <w:rsid w:val="00E724BC"/>
    <w:rsid w:val="00E81587"/>
    <w:rsid w:val="00E919E6"/>
    <w:rsid w:val="00E94EBF"/>
    <w:rsid w:val="00E95414"/>
    <w:rsid w:val="00EA1D6C"/>
    <w:rsid w:val="00EA694F"/>
    <w:rsid w:val="00EB15A5"/>
    <w:rsid w:val="00ED596B"/>
    <w:rsid w:val="00EE074C"/>
    <w:rsid w:val="00EE1C44"/>
    <w:rsid w:val="00EF3CB1"/>
    <w:rsid w:val="00F02EBB"/>
    <w:rsid w:val="00F06A28"/>
    <w:rsid w:val="00F22C48"/>
    <w:rsid w:val="00F22CB2"/>
    <w:rsid w:val="00F248C9"/>
    <w:rsid w:val="00F27F09"/>
    <w:rsid w:val="00F3400D"/>
    <w:rsid w:val="00F3680D"/>
    <w:rsid w:val="00F43924"/>
    <w:rsid w:val="00F5211E"/>
    <w:rsid w:val="00F543B4"/>
    <w:rsid w:val="00F62FC5"/>
    <w:rsid w:val="00F66AC7"/>
    <w:rsid w:val="00F74D9A"/>
    <w:rsid w:val="00F81FF6"/>
    <w:rsid w:val="00F9540E"/>
    <w:rsid w:val="00FB10E9"/>
    <w:rsid w:val="00FC3FFA"/>
    <w:rsid w:val="00FD071D"/>
    <w:rsid w:val="00FF4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4A8908"/>
  <w15:docId w15:val="{15CC3D57-0DDB-41CE-968C-8F642D8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F6"/>
    <w:rPr>
      <w:rFonts w:cs="Arial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727"/>
    <w:pPr>
      <w:keepNext/>
      <w:numPr>
        <w:numId w:val="16"/>
      </w:numPr>
      <w:spacing w:line="240" w:lineRule="auto"/>
      <w:jc w:val="left"/>
      <w:outlineLvl w:val="2"/>
    </w:pPr>
    <w:rPr>
      <w:rFonts w:ascii="Arial" w:hAnsi="Arial" w:cs="Times New Roman"/>
      <w:b/>
      <w:bCs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8F6727"/>
    <w:rPr>
      <w:rFonts w:ascii="Arial" w:hAnsi="Arial" w:cs="Times New Roman"/>
      <w:b/>
      <w:bCs/>
      <w:sz w:val="26"/>
      <w:szCs w:val="26"/>
      <w:lang w:val="id-ID" w:eastAsia="en-US"/>
    </w:rPr>
  </w:style>
  <w:style w:type="paragraph" w:styleId="BodyText2">
    <w:name w:val="Body Text 2"/>
    <w:basedOn w:val="Normal"/>
    <w:link w:val="BodyText2Char"/>
    <w:uiPriority w:val="99"/>
    <w:rsid w:val="0013415B"/>
    <w:pPr>
      <w:spacing w:after="120" w:line="480" w:lineRule="auto"/>
    </w:pPr>
    <w:rPr>
      <w:rFonts w:ascii="Times New Roman" w:hAnsi="Times New Roman" w:cs="Times New Roman"/>
      <w:sz w:val="24"/>
      <w:szCs w:val="24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13415B"/>
    <w:rPr>
      <w:rFonts w:ascii="Times New Roman" w:hAnsi="Times New Roman" w:cs="Times New Roman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3415B"/>
    <w:pPr>
      <w:spacing w:after="120" w:line="480" w:lineRule="auto"/>
      <w:ind w:left="360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3415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13415B"/>
    <w:pPr>
      <w:spacing w:line="360" w:lineRule="auto"/>
      <w:ind w:left="720"/>
      <w:contextualSpacing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13415B"/>
    <w:pPr>
      <w:spacing w:line="240" w:lineRule="auto"/>
    </w:pPr>
    <w:rPr>
      <w:rFonts w:cs="Aria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3415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3415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3415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3415B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BD570C"/>
    <w:rPr>
      <w:rFonts w:cs="Times New Roman"/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7520C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locked/>
    <w:rsid w:val="007520C5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20C5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1B731F"/>
    <w:rPr>
      <w:rFonts w:cs="Times New Roman"/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AA71FA"/>
    <w:rPr>
      <w:rFonts w:cs="Times New Roman"/>
      <w:i/>
      <w:iCs/>
      <w:color w:val="808080" w:themeColor="text1" w:themeTint="7F"/>
    </w:rPr>
  </w:style>
  <w:style w:type="paragraph" w:styleId="Bibliography">
    <w:name w:val="Bibliography"/>
    <w:basedOn w:val="Normal"/>
    <w:next w:val="Normal"/>
    <w:uiPriority w:val="37"/>
    <w:unhideWhenUsed/>
    <w:rsid w:val="00116949"/>
    <w:pPr>
      <w:spacing w:line="240" w:lineRule="auto"/>
      <w:ind w:left="720" w:hanging="720"/>
    </w:pPr>
  </w:style>
  <w:style w:type="table" w:styleId="TableGrid">
    <w:name w:val="Table Grid"/>
    <w:basedOn w:val="TableNormal"/>
    <w:uiPriority w:val="59"/>
    <w:rsid w:val="00DE34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8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D387B"/>
    <w:rPr>
      <w:rFonts w:ascii="Tahoma" w:hAnsi="Tahoma" w:cs="Tahoma"/>
      <w:sz w:val="16"/>
      <w:szCs w:val="16"/>
      <w:lang w:val="en-US" w:eastAsia="en-US"/>
    </w:rPr>
  </w:style>
  <w:style w:type="paragraph" w:customStyle="1" w:styleId="JW71References">
    <w:name w:val="JW_7.1_References"/>
    <w:basedOn w:val="Normal"/>
    <w:qFormat/>
    <w:rsid w:val="00FC3FFA"/>
    <w:pPr>
      <w:widowControl w:val="0"/>
      <w:autoSpaceDE w:val="0"/>
      <w:autoSpaceDN w:val="0"/>
      <w:adjustRightInd w:val="0"/>
      <w:spacing w:line="240" w:lineRule="atLeast"/>
      <w:ind w:left="480" w:hanging="480"/>
    </w:pPr>
    <w:rPr>
      <w:rFonts w:ascii="Palatino Linotype" w:hAnsi="Palatino Linotype" w:cs="Times New Roman"/>
      <w:noProof/>
      <w:sz w:val="18"/>
      <w:szCs w:val="24"/>
      <w:lang w:val="en-ID"/>
    </w:rPr>
  </w:style>
  <w:style w:type="paragraph" w:styleId="ListBullet">
    <w:name w:val="List Bullet"/>
    <w:basedOn w:val="Normal"/>
    <w:uiPriority w:val="99"/>
    <w:unhideWhenUsed/>
    <w:rsid w:val="00491400"/>
    <w:pPr>
      <w:numPr>
        <w:numId w:val="17"/>
      </w:numPr>
      <w:contextualSpacing/>
    </w:pPr>
  </w:style>
  <w:style w:type="paragraph" w:customStyle="1" w:styleId="JW2authorcorrespondence">
    <w:name w:val="JW_2_author_correspondence"/>
    <w:qFormat/>
    <w:rsid w:val="00D8040B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/>
      <w:color w:val="000000"/>
      <w:sz w:val="18"/>
      <w:szCs w:val="20"/>
      <w:lang w:val="en-US" w:eastAsia="de-DE" w:bidi="en-US"/>
    </w:rPr>
  </w:style>
  <w:style w:type="paragraph" w:customStyle="1" w:styleId="JW14history">
    <w:name w:val="JW_1.4_history"/>
    <w:basedOn w:val="Normal"/>
    <w:next w:val="Normal"/>
    <w:qFormat/>
    <w:rsid w:val="00D8040B"/>
    <w:pPr>
      <w:adjustRightInd w:val="0"/>
      <w:snapToGrid w:val="0"/>
      <w:spacing w:before="120" w:line="200" w:lineRule="atLeast"/>
      <w:ind w:left="113" w:firstLine="0"/>
      <w:jc w:val="left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emplate%20Adliya%20Jurnal%20Hukum%20dan%20Kemnusiaan%20(2021)%20Artikel%20Konsept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74D6C-5714-46EF-BFBE-8D78B848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Adliya Jurnal Hukum dan Kemnusiaan (2021) Artikel Konseptual</Template>
  <TotalTime>58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Lalu Hendri Nuriskandar</cp:lastModifiedBy>
  <cp:revision>6</cp:revision>
  <cp:lastPrinted>2020-08-31T14:16:00Z</cp:lastPrinted>
  <dcterms:created xsi:type="dcterms:W3CDTF">2021-06-24T09:00:00Z</dcterms:created>
  <dcterms:modified xsi:type="dcterms:W3CDTF">2022-08-19T15:42:00Z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id="VjoRuDRI"/&gt;&lt;style id="http://www.zotero.org/styles/chicago-fullnote-bibliography" locale="id-ID" hasBibliography="1" bibliographyStyleHasBeenSet="1"/&gt;&lt;prefs&gt;&lt;pref name="fieldType" value="Field"/&gt;</vt:lpwstr>
  </property>
  <property fmtid="{D5CDD505-2E9C-101B-9397-08002B2CF9AE}" pid="3" name="ZOTERO_PREF_2">
    <vt:lpwstr>&lt;pref name="noteType" value="1"/&gt;&lt;/prefs&gt;&lt;/data&gt;</vt:lpwstr>
  </property>
</Properties>
</file>